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4497B" w14:textId="77777777" w:rsidR="009F7942" w:rsidRDefault="00C704DB" w:rsidP="003D390E">
      <w:pPr>
        <w:spacing w:after="160" w:line="240" w:lineRule="auto"/>
        <w:jc w:val="center"/>
        <w:rPr>
          <w:rFonts w:ascii="Calibri" w:eastAsia="Songti SC Bold" w:hAnsi="Calibri" w:cs="Calibri"/>
          <w:color w:val="000000"/>
          <w:sz w:val="40"/>
          <w:szCs w:val="40"/>
          <w:u w:color="000000"/>
          <w:lang w:val="zh-CN"/>
        </w:rPr>
      </w:pPr>
      <w:r>
        <w:rPr>
          <w:rFonts w:ascii="Calibri" w:eastAsia="Songti SC Bold" w:hAnsi="Calibri" w:cs="Calibri" w:hint="eastAsia"/>
          <w:color w:val="000000"/>
          <w:sz w:val="40"/>
          <w:szCs w:val="40"/>
          <w:u w:color="000000"/>
        </w:rPr>
        <w:t>积分商城全量</w:t>
      </w:r>
      <w:r>
        <w:rPr>
          <w:rFonts w:ascii="Calibri" w:eastAsia="Songti SC Bold" w:hAnsi="Calibri" w:cs="Calibri" w:hint="eastAsia"/>
          <w:color w:val="000000"/>
          <w:sz w:val="40"/>
          <w:szCs w:val="40"/>
          <w:u w:color="000000"/>
          <w:lang w:val="zh-CN"/>
        </w:rPr>
        <w:t>升级部署说明文档</w:t>
      </w:r>
    </w:p>
    <w:tbl>
      <w:tblPr>
        <w:tblStyle w:val="af0"/>
        <w:tblW w:w="8516" w:type="dxa"/>
        <w:jc w:val="center"/>
        <w:tblLayout w:type="fixed"/>
        <w:tblLook w:val="04A0" w:firstRow="1" w:lastRow="0" w:firstColumn="1" w:lastColumn="0" w:noHBand="0" w:noVBand="1"/>
      </w:tblPr>
      <w:tblGrid>
        <w:gridCol w:w="958"/>
        <w:gridCol w:w="1275"/>
        <w:gridCol w:w="2874"/>
        <w:gridCol w:w="1704"/>
        <w:gridCol w:w="1705"/>
      </w:tblGrid>
      <w:tr w:rsidR="009F7942" w14:paraId="304941BD" w14:textId="77777777">
        <w:trPr>
          <w:jc w:val="center"/>
        </w:trPr>
        <w:tc>
          <w:tcPr>
            <w:tcW w:w="958" w:type="dxa"/>
          </w:tcPr>
          <w:p w14:paraId="5753D696" w14:textId="77777777" w:rsidR="009F7942" w:rsidRDefault="00C704DB" w:rsidP="003D390E">
            <w:pPr>
              <w:spacing w:line="240" w:lineRule="auto"/>
              <w:jc w:val="center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版本</w:t>
            </w:r>
          </w:p>
        </w:tc>
        <w:tc>
          <w:tcPr>
            <w:tcW w:w="1275" w:type="dxa"/>
          </w:tcPr>
          <w:p w14:paraId="465C2FB4" w14:textId="77777777" w:rsidR="009F7942" w:rsidRDefault="00C704DB" w:rsidP="003D390E">
            <w:pPr>
              <w:spacing w:line="240" w:lineRule="auto"/>
              <w:jc w:val="center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修订人</w:t>
            </w:r>
          </w:p>
        </w:tc>
        <w:tc>
          <w:tcPr>
            <w:tcW w:w="2874" w:type="dxa"/>
          </w:tcPr>
          <w:p w14:paraId="599EE5DB" w14:textId="77777777" w:rsidR="009F7942" w:rsidRDefault="00C704DB" w:rsidP="003D390E">
            <w:pPr>
              <w:spacing w:line="240" w:lineRule="auto"/>
              <w:jc w:val="center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修订说明</w:t>
            </w:r>
          </w:p>
        </w:tc>
        <w:tc>
          <w:tcPr>
            <w:tcW w:w="1704" w:type="dxa"/>
          </w:tcPr>
          <w:p w14:paraId="3FE4D7C1" w14:textId="77777777" w:rsidR="009F7942" w:rsidRDefault="00C704DB" w:rsidP="003D390E">
            <w:pPr>
              <w:spacing w:line="240" w:lineRule="auto"/>
              <w:jc w:val="center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批准人</w:t>
            </w:r>
          </w:p>
        </w:tc>
        <w:tc>
          <w:tcPr>
            <w:tcW w:w="1705" w:type="dxa"/>
          </w:tcPr>
          <w:p w14:paraId="4935CEBF" w14:textId="77777777" w:rsidR="009F7942" w:rsidRDefault="00C704DB" w:rsidP="003D390E">
            <w:pPr>
              <w:spacing w:line="240" w:lineRule="auto"/>
              <w:jc w:val="center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发布日期</w:t>
            </w:r>
          </w:p>
        </w:tc>
      </w:tr>
      <w:tr w:rsidR="009F7942" w14:paraId="49E5C91B" w14:textId="77777777">
        <w:trPr>
          <w:jc w:val="center"/>
        </w:trPr>
        <w:tc>
          <w:tcPr>
            <w:tcW w:w="958" w:type="dxa"/>
          </w:tcPr>
          <w:p w14:paraId="056BCD06" w14:textId="77777777" w:rsidR="009F7942" w:rsidRDefault="00C704DB" w:rsidP="003D390E">
            <w:pPr>
              <w:spacing w:line="240" w:lineRule="auto"/>
              <w:jc w:val="center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v1</w:t>
            </w:r>
          </w:p>
        </w:tc>
        <w:tc>
          <w:tcPr>
            <w:tcW w:w="1275" w:type="dxa"/>
          </w:tcPr>
          <w:p w14:paraId="13A51F19" w14:textId="77777777" w:rsidR="009F7942" w:rsidRDefault="00C704DB" w:rsidP="003D390E">
            <w:pPr>
              <w:spacing w:line="240" w:lineRule="auto"/>
              <w:jc w:val="center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贺建琼</w:t>
            </w:r>
          </w:p>
        </w:tc>
        <w:tc>
          <w:tcPr>
            <w:tcW w:w="2874" w:type="dxa"/>
          </w:tcPr>
          <w:p w14:paraId="40A6B33C" w14:textId="6F6CB98B" w:rsidR="009F7942" w:rsidRDefault="0068367B" w:rsidP="003D390E">
            <w:pPr>
              <w:spacing w:line="240" w:lineRule="auto"/>
              <w:jc w:val="center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新建</w:t>
            </w:r>
          </w:p>
        </w:tc>
        <w:tc>
          <w:tcPr>
            <w:tcW w:w="1704" w:type="dxa"/>
          </w:tcPr>
          <w:p w14:paraId="5636E4A1" w14:textId="77777777" w:rsidR="009F7942" w:rsidRDefault="009F7942" w:rsidP="003D390E">
            <w:pPr>
              <w:spacing w:line="240" w:lineRule="auto"/>
              <w:jc w:val="center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</w:p>
        </w:tc>
        <w:tc>
          <w:tcPr>
            <w:tcW w:w="1705" w:type="dxa"/>
          </w:tcPr>
          <w:p w14:paraId="12EDDA8B" w14:textId="77777777" w:rsidR="009F7942" w:rsidRDefault="00C704DB" w:rsidP="003D390E">
            <w:pPr>
              <w:spacing w:line="240" w:lineRule="auto"/>
              <w:jc w:val="center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2016-07-26</w:t>
            </w:r>
          </w:p>
        </w:tc>
      </w:tr>
      <w:tr w:rsidR="0068367B" w14:paraId="71E4D73E" w14:textId="77777777">
        <w:trPr>
          <w:jc w:val="center"/>
        </w:trPr>
        <w:tc>
          <w:tcPr>
            <w:tcW w:w="958" w:type="dxa"/>
          </w:tcPr>
          <w:p w14:paraId="436EFBBB" w14:textId="73224D72" w:rsidR="0068367B" w:rsidRDefault="0068367B" w:rsidP="003D390E">
            <w:pPr>
              <w:spacing w:line="240" w:lineRule="auto"/>
              <w:jc w:val="center"/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v2</w:t>
            </w:r>
          </w:p>
        </w:tc>
        <w:tc>
          <w:tcPr>
            <w:tcW w:w="1275" w:type="dxa"/>
          </w:tcPr>
          <w:p w14:paraId="13BC0842" w14:textId="06020C39" w:rsidR="0068367B" w:rsidRDefault="0068367B" w:rsidP="003D390E">
            <w:pPr>
              <w:spacing w:line="240" w:lineRule="auto"/>
              <w:jc w:val="center"/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郑海清</w:t>
            </w:r>
          </w:p>
        </w:tc>
        <w:tc>
          <w:tcPr>
            <w:tcW w:w="2874" w:type="dxa"/>
          </w:tcPr>
          <w:p w14:paraId="2F957EDB" w14:textId="179B9949" w:rsidR="0068367B" w:rsidRDefault="0068367B" w:rsidP="003D390E">
            <w:pPr>
              <w:spacing w:line="240" w:lineRule="auto"/>
              <w:jc w:val="center"/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新建</w:t>
            </w:r>
          </w:p>
        </w:tc>
        <w:tc>
          <w:tcPr>
            <w:tcW w:w="1704" w:type="dxa"/>
          </w:tcPr>
          <w:p w14:paraId="153057DA" w14:textId="77777777" w:rsidR="0068367B" w:rsidRDefault="0068367B" w:rsidP="003D390E">
            <w:pPr>
              <w:spacing w:line="240" w:lineRule="auto"/>
              <w:jc w:val="center"/>
              <w:rPr>
                <w:rFonts w:ascii="微软雅黑" w:eastAsia="微软雅黑" w:hAnsi="微软雅黑" w:cs="Arial"/>
                <w:color w:val="000000"/>
                <w:sz w:val="21"/>
                <w:szCs w:val="21"/>
              </w:rPr>
            </w:pPr>
          </w:p>
        </w:tc>
        <w:tc>
          <w:tcPr>
            <w:tcW w:w="1705" w:type="dxa"/>
          </w:tcPr>
          <w:p w14:paraId="7AA6F3D3" w14:textId="5C571350" w:rsidR="0068367B" w:rsidRDefault="0068367B" w:rsidP="003D390E">
            <w:pPr>
              <w:spacing w:line="240" w:lineRule="auto"/>
              <w:jc w:val="center"/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Arial" w:hint="eastAsia"/>
                <w:color w:val="000000"/>
                <w:sz w:val="21"/>
                <w:szCs w:val="21"/>
              </w:rPr>
              <w:t>2016-07-26</w:t>
            </w:r>
          </w:p>
        </w:tc>
      </w:tr>
    </w:tbl>
    <w:p w14:paraId="0F60FD02" w14:textId="77777777" w:rsidR="009F7942" w:rsidRDefault="009F7942" w:rsidP="003D390E">
      <w:pPr>
        <w:spacing w:line="240" w:lineRule="auto"/>
      </w:pPr>
    </w:p>
    <w:p w14:paraId="16D6F44B" w14:textId="77777777" w:rsidR="009F7942" w:rsidRDefault="009F7942" w:rsidP="003D390E">
      <w:pPr>
        <w:spacing w:line="240" w:lineRule="auto"/>
      </w:pPr>
    </w:p>
    <w:p w14:paraId="4F66AE6C" w14:textId="77777777" w:rsidR="009F7942" w:rsidRDefault="009F7942" w:rsidP="003D390E">
      <w:pPr>
        <w:spacing w:line="240" w:lineRule="auto"/>
      </w:pPr>
    </w:p>
    <w:p w14:paraId="313E4285" w14:textId="77777777" w:rsidR="009F7942" w:rsidRDefault="009F7942" w:rsidP="003D390E">
      <w:pPr>
        <w:spacing w:line="240" w:lineRule="auto"/>
      </w:pPr>
    </w:p>
    <w:p w14:paraId="3C8AC7A0" w14:textId="77777777" w:rsidR="009F7942" w:rsidRDefault="009F7942" w:rsidP="003D390E">
      <w:pPr>
        <w:spacing w:line="240" w:lineRule="auto"/>
      </w:pPr>
    </w:p>
    <w:p w14:paraId="331920C3" w14:textId="77777777" w:rsidR="009F7942" w:rsidRDefault="009F7942" w:rsidP="003D390E">
      <w:pPr>
        <w:spacing w:line="240" w:lineRule="auto"/>
      </w:pPr>
    </w:p>
    <w:p w14:paraId="660AB84C" w14:textId="77777777" w:rsidR="009F7942" w:rsidRDefault="009F7942" w:rsidP="003D390E">
      <w:pPr>
        <w:spacing w:line="240" w:lineRule="auto"/>
      </w:pPr>
    </w:p>
    <w:p w14:paraId="444D252F" w14:textId="77777777" w:rsidR="009F7942" w:rsidRDefault="009F7942" w:rsidP="003D390E">
      <w:pPr>
        <w:spacing w:line="240" w:lineRule="auto"/>
      </w:pPr>
    </w:p>
    <w:p w14:paraId="5E98534A" w14:textId="77777777" w:rsidR="009F7942" w:rsidRDefault="009F7942" w:rsidP="003D390E">
      <w:pPr>
        <w:spacing w:line="240" w:lineRule="auto"/>
      </w:pPr>
    </w:p>
    <w:p w14:paraId="14C02836" w14:textId="77777777" w:rsidR="009F7942" w:rsidRDefault="009F7942" w:rsidP="003D390E">
      <w:pPr>
        <w:spacing w:line="240" w:lineRule="auto"/>
      </w:pPr>
    </w:p>
    <w:p w14:paraId="2AD3496E" w14:textId="77777777" w:rsidR="009F7942" w:rsidRDefault="009F7942" w:rsidP="003D390E">
      <w:pPr>
        <w:spacing w:line="240" w:lineRule="auto"/>
      </w:pPr>
    </w:p>
    <w:p w14:paraId="06B4C214" w14:textId="77777777" w:rsidR="009F7942" w:rsidRDefault="009F7942" w:rsidP="003D390E">
      <w:pPr>
        <w:spacing w:line="240" w:lineRule="auto"/>
      </w:pPr>
    </w:p>
    <w:p w14:paraId="5F8626D2" w14:textId="77777777" w:rsidR="009F7942" w:rsidRDefault="009F7942" w:rsidP="003D390E">
      <w:pPr>
        <w:spacing w:line="240" w:lineRule="auto"/>
      </w:pPr>
    </w:p>
    <w:p w14:paraId="388C30EA" w14:textId="77777777" w:rsidR="009F7942" w:rsidRDefault="009F7942" w:rsidP="003D390E">
      <w:pPr>
        <w:spacing w:line="240" w:lineRule="auto"/>
      </w:pPr>
    </w:p>
    <w:p w14:paraId="753D46B0" w14:textId="77777777" w:rsidR="009F7942" w:rsidRDefault="00C704DB" w:rsidP="003D390E">
      <w:pPr>
        <w:pStyle w:val="1"/>
        <w:spacing w:line="240" w:lineRule="auto"/>
      </w:pPr>
      <w:r>
        <w:rPr>
          <w:rFonts w:hint="eastAsia"/>
        </w:rPr>
        <w:t>环境准备</w:t>
      </w:r>
    </w:p>
    <w:p w14:paraId="7DACFB4C" w14:textId="07ADA57E" w:rsidR="00B242D4" w:rsidRDefault="00B242D4" w:rsidP="003D390E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阿里云服务器准备</w:t>
      </w:r>
    </w:p>
    <w:p w14:paraId="2BB281FB" w14:textId="003AD96C" w:rsidR="00B242D4" w:rsidRDefault="00B242D4" w:rsidP="003D390E">
      <w:pPr>
        <w:spacing w:line="240" w:lineRule="auto"/>
        <w:rPr>
          <w:rFonts w:hint="eastAsia"/>
        </w:rPr>
      </w:pPr>
      <w:r>
        <w:rPr>
          <w:rFonts w:hint="eastAsia"/>
        </w:rPr>
        <w:t>阿里云服务器标准环境搭建</w:t>
      </w:r>
      <w:r w:rsidR="00B426E9">
        <w:rPr>
          <w:rFonts w:hint="eastAsia"/>
        </w:rPr>
        <w:t>，由专业运维人员安装，标准环境配置</w:t>
      </w:r>
      <w:r w:rsidR="00EA7D6D">
        <w:rPr>
          <w:rFonts w:hint="eastAsia"/>
        </w:rPr>
        <w:t>信息</w:t>
      </w:r>
      <w:r w:rsidR="00B426E9">
        <w:rPr>
          <w:rFonts w:hint="eastAsia"/>
        </w:rPr>
        <w:t>如下：</w:t>
      </w:r>
    </w:p>
    <w:p w14:paraId="367D7F66" w14:textId="5AA4B703" w:rsidR="00B426E9" w:rsidRDefault="00B426E9" w:rsidP="003D390E">
      <w:pPr>
        <w:spacing w:line="240" w:lineRule="auto"/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：</w:t>
      </w:r>
      <w:r w:rsidRPr="00B426E9">
        <w:t>jdk-7u80-linux-x64</w:t>
      </w:r>
    </w:p>
    <w:p w14:paraId="0FC5C8C3" w14:textId="67D9392B" w:rsidR="00A72633" w:rsidRDefault="00B426E9" w:rsidP="003D390E">
      <w:pPr>
        <w:spacing w:line="240" w:lineRule="auto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：</w:t>
      </w:r>
      <w:r w:rsidRPr="00B426E9">
        <w:t>MySQL-5.5.45</w:t>
      </w:r>
      <w:r>
        <w:rPr>
          <w:rFonts w:hint="eastAsia"/>
        </w:rPr>
        <w:t xml:space="preserve"> </w:t>
      </w:r>
      <w:r>
        <w:rPr>
          <w:rFonts w:hint="eastAsia"/>
        </w:rPr>
        <w:t>安装位置</w:t>
      </w:r>
      <w:r>
        <w:rPr>
          <w:rFonts w:hint="eastAsia"/>
        </w:rPr>
        <w:t xml:space="preserve"> /usr/local</w:t>
      </w:r>
    </w:p>
    <w:p w14:paraId="5AE5A74E" w14:textId="5A67179C" w:rsidR="00B426E9" w:rsidRDefault="00B426E9" w:rsidP="003D390E">
      <w:pPr>
        <w:spacing w:line="240" w:lineRule="auto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：</w:t>
      </w:r>
      <w:r w:rsidRPr="00B426E9">
        <w:t>apache-tomcat-7.0.63</w:t>
      </w:r>
    </w:p>
    <w:p w14:paraId="6983D1A8" w14:textId="3F2D31CC" w:rsidR="00C704DB" w:rsidRDefault="00B426E9" w:rsidP="003D390E">
      <w:pPr>
        <w:spacing w:line="240" w:lineRule="auto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：</w:t>
      </w:r>
      <w:r w:rsidRPr="00B426E9">
        <w:t>nginx/1.0</w:t>
      </w:r>
      <w:r>
        <w:rPr>
          <w:rFonts w:hint="eastAsia"/>
        </w:rPr>
        <w:t xml:space="preserve"> </w:t>
      </w:r>
      <w:r>
        <w:rPr>
          <w:rFonts w:hint="eastAsia"/>
        </w:rPr>
        <w:t>安装位置</w:t>
      </w:r>
      <w:r>
        <w:rPr>
          <w:rFonts w:hint="eastAsia"/>
        </w:rPr>
        <w:t xml:space="preserve"> /usr/local</w:t>
      </w:r>
    </w:p>
    <w:p w14:paraId="4DA39F6A" w14:textId="480E2ECB" w:rsidR="00161BB9" w:rsidRDefault="00161BB9" w:rsidP="003D390E">
      <w:pPr>
        <w:spacing w:line="240" w:lineRule="auto"/>
        <w:rPr>
          <w:rFonts w:hint="eastAsia"/>
        </w:rPr>
      </w:pPr>
      <w:r>
        <w:rPr>
          <w:rFonts w:hint="eastAsia"/>
        </w:rPr>
        <w:t>数据磁盘挂载：挂载目录为</w:t>
      </w:r>
      <w:r>
        <w:rPr>
          <w:rFonts w:hint="eastAsia"/>
        </w:rPr>
        <w:t xml:space="preserve"> /home/wwwroot</w:t>
      </w:r>
    </w:p>
    <w:p w14:paraId="56034B5F" w14:textId="41435E7C" w:rsidR="006F3DF0" w:rsidRDefault="004F7F05" w:rsidP="004B3B88">
      <w:pPr>
        <w:tabs>
          <w:tab w:val="left" w:pos="5084"/>
        </w:tabs>
        <w:spacing w:line="240" w:lineRule="auto"/>
        <w:rPr>
          <w:rFonts w:hint="eastAsia"/>
        </w:rPr>
      </w:pPr>
      <w:r>
        <w:rPr>
          <w:rFonts w:hint="eastAsia"/>
        </w:rPr>
        <w:t>新建</w:t>
      </w:r>
      <w:r w:rsidR="006F3DF0">
        <w:rPr>
          <w:rFonts w:hint="eastAsia"/>
        </w:rPr>
        <w:t>图片服务器</w:t>
      </w:r>
      <w:r>
        <w:rPr>
          <w:rFonts w:hint="eastAsia"/>
        </w:rPr>
        <w:t>资源文件存放文件夹</w:t>
      </w:r>
      <w:r w:rsidR="009E0F7F">
        <w:rPr>
          <w:rFonts w:hint="eastAsia"/>
        </w:rPr>
        <w:t>：</w:t>
      </w:r>
      <w:r w:rsidR="009E0F7F">
        <w:rPr>
          <w:rFonts w:hint="eastAsia"/>
        </w:rPr>
        <w:t>/home/wwwroot/</w:t>
      </w:r>
      <w:r w:rsidR="00461F4A">
        <w:rPr>
          <w:rFonts w:hint="eastAsia"/>
        </w:rPr>
        <w:t>resource</w:t>
      </w:r>
      <w:r w:rsidR="006A247B">
        <w:rPr>
          <w:rFonts w:hint="eastAsia"/>
        </w:rPr>
        <w:t>s</w:t>
      </w:r>
    </w:p>
    <w:p w14:paraId="1C3B7E12" w14:textId="1C66DCCB" w:rsidR="00347D84" w:rsidRDefault="00347D84" w:rsidP="003D390E">
      <w:pPr>
        <w:tabs>
          <w:tab w:val="left" w:pos="5084"/>
        </w:tabs>
        <w:spacing w:line="240" w:lineRule="auto"/>
        <w:rPr>
          <w:rFonts w:hint="eastAsia"/>
        </w:rPr>
      </w:pPr>
    </w:p>
    <w:p w14:paraId="4ACDCB4B" w14:textId="453FB2EC" w:rsidR="009F7942" w:rsidRDefault="00C704DB" w:rsidP="003D390E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lastRenderedPageBreak/>
        <w:t>Tomcat</w:t>
      </w:r>
      <w:r w:rsidR="008815C4">
        <w:rPr>
          <w:rFonts w:hint="eastAsia"/>
        </w:rPr>
        <w:t>准备</w:t>
      </w:r>
    </w:p>
    <w:p w14:paraId="71F6122D" w14:textId="70118B20" w:rsidR="006E0DD6" w:rsidRPr="006E0DD6" w:rsidRDefault="006E0DD6" w:rsidP="003D390E">
      <w:pPr>
        <w:spacing w:line="240" w:lineRule="auto"/>
        <w:rPr>
          <w:rFonts w:hint="eastAsia"/>
        </w:rPr>
      </w:pPr>
      <w:r>
        <w:rPr>
          <w:rFonts w:hint="eastAsia"/>
        </w:rPr>
        <w:t>解压</w:t>
      </w:r>
      <w:r>
        <w:rPr>
          <w:rFonts w:hint="eastAsia"/>
        </w:rPr>
        <w:t>tomcat</w:t>
      </w:r>
      <w:r>
        <w:rPr>
          <w:rFonts w:hint="eastAsia"/>
        </w:rPr>
        <w:t>包，并按照下表规则配置：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28"/>
        <w:gridCol w:w="2097"/>
        <w:gridCol w:w="1581"/>
        <w:gridCol w:w="1519"/>
        <w:gridCol w:w="1491"/>
      </w:tblGrid>
      <w:tr w:rsidR="0056512C" w14:paraId="50BB700A" w14:textId="77777777" w:rsidTr="0056512C">
        <w:tc>
          <w:tcPr>
            <w:tcW w:w="1828" w:type="dxa"/>
          </w:tcPr>
          <w:p w14:paraId="786ABE0D" w14:textId="10E18340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97" w:type="dxa"/>
          </w:tcPr>
          <w:p w14:paraId="3209F1BC" w14:textId="3674E0AD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目录</w:t>
            </w:r>
          </w:p>
        </w:tc>
        <w:tc>
          <w:tcPr>
            <w:tcW w:w="1581" w:type="dxa"/>
          </w:tcPr>
          <w:p w14:paraId="428B7A43" w14:textId="7697193A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shutdown</w:t>
            </w:r>
            <w:r>
              <w:rPr>
                <w:rFonts w:hint="eastAsia"/>
              </w:rPr>
              <w:t>端口</w:t>
            </w:r>
          </w:p>
        </w:tc>
        <w:tc>
          <w:tcPr>
            <w:tcW w:w="1519" w:type="dxa"/>
          </w:tcPr>
          <w:p w14:paraId="7BDE2252" w14:textId="7C7B6FFB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访问端口</w:t>
            </w:r>
          </w:p>
        </w:tc>
        <w:tc>
          <w:tcPr>
            <w:tcW w:w="1491" w:type="dxa"/>
          </w:tcPr>
          <w:p w14:paraId="13D796A8" w14:textId="2FE3298B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6512C" w14:paraId="0AAF09F6" w14:textId="77777777" w:rsidTr="0056512C">
        <w:tc>
          <w:tcPr>
            <w:tcW w:w="1828" w:type="dxa"/>
          </w:tcPr>
          <w:p w14:paraId="5704F16A" w14:textId="1DBC392B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tomcat_std_sms</w:t>
            </w:r>
          </w:p>
        </w:tc>
        <w:tc>
          <w:tcPr>
            <w:tcW w:w="2097" w:type="dxa"/>
          </w:tcPr>
          <w:p w14:paraId="73AE4A05" w14:textId="173DF84F" w:rsidR="0056512C" w:rsidRDefault="00F17688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/home/wwwroot/caigo</w:t>
            </w:r>
            <w:r w:rsidR="0056512C">
              <w:rPr>
                <w:rFonts w:hint="eastAsia"/>
              </w:rPr>
              <w:t>/</w:t>
            </w:r>
          </w:p>
        </w:tc>
        <w:tc>
          <w:tcPr>
            <w:tcW w:w="1581" w:type="dxa"/>
          </w:tcPr>
          <w:p w14:paraId="005A8BD8" w14:textId="4F7A56D7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8925</w:t>
            </w:r>
          </w:p>
        </w:tc>
        <w:tc>
          <w:tcPr>
            <w:tcW w:w="1519" w:type="dxa"/>
          </w:tcPr>
          <w:p w14:paraId="2CB391D8" w14:textId="475BAEA4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8902</w:t>
            </w:r>
          </w:p>
        </w:tc>
        <w:tc>
          <w:tcPr>
            <w:tcW w:w="1491" w:type="dxa"/>
          </w:tcPr>
          <w:p w14:paraId="7FEEE408" w14:textId="225B77D4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短信</w:t>
            </w:r>
            <w:r>
              <w:rPr>
                <w:rFonts w:hint="eastAsia"/>
              </w:rPr>
              <w:t>biz</w:t>
            </w:r>
          </w:p>
        </w:tc>
      </w:tr>
      <w:tr w:rsidR="0056512C" w14:paraId="08242B08" w14:textId="77777777" w:rsidTr="0056512C">
        <w:tc>
          <w:tcPr>
            <w:tcW w:w="1828" w:type="dxa"/>
          </w:tcPr>
          <w:p w14:paraId="785769F7" w14:textId="3DBDB68B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tomcat_std_certi</w:t>
            </w:r>
          </w:p>
        </w:tc>
        <w:tc>
          <w:tcPr>
            <w:tcW w:w="2097" w:type="dxa"/>
          </w:tcPr>
          <w:p w14:paraId="4C890ED2" w14:textId="1799BF79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/home/wwwroot/</w:t>
            </w:r>
            <w:r w:rsidR="00F17688">
              <w:t>caigo</w:t>
            </w:r>
            <w:r>
              <w:rPr>
                <w:rFonts w:hint="eastAsia"/>
              </w:rPr>
              <w:t>/</w:t>
            </w:r>
          </w:p>
        </w:tc>
        <w:tc>
          <w:tcPr>
            <w:tcW w:w="1581" w:type="dxa"/>
          </w:tcPr>
          <w:p w14:paraId="410A67AE" w14:textId="692FA913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8935</w:t>
            </w:r>
          </w:p>
        </w:tc>
        <w:tc>
          <w:tcPr>
            <w:tcW w:w="1519" w:type="dxa"/>
          </w:tcPr>
          <w:p w14:paraId="47384C70" w14:textId="3118B6FF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8903</w:t>
            </w:r>
          </w:p>
        </w:tc>
        <w:tc>
          <w:tcPr>
            <w:tcW w:w="1491" w:type="dxa"/>
          </w:tcPr>
          <w:p w14:paraId="55D93070" w14:textId="5E2FF588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实名认证</w:t>
            </w:r>
            <w:r>
              <w:rPr>
                <w:rFonts w:hint="eastAsia"/>
              </w:rPr>
              <w:t>biz</w:t>
            </w:r>
          </w:p>
        </w:tc>
      </w:tr>
      <w:tr w:rsidR="0056512C" w14:paraId="7D6A8715" w14:textId="77777777" w:rsidTr="0056512C">
        <w:tc>
          <w:tcPr>
            <w:tcW w:w="1828" w:type="dxa"/>
          </w:tcPr>
          <w:p w14:paraId="41C614A3" w14:textId="2B38A137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tomcat_jfmall_biz</w:t>
            </w:r>
          </w:p>
        </w:tc>
        <w:tc>
          <w:tcPr>
            <w:tcW w:w="2097" w:type="dxa"/>
          </w:tcPr>
          <w:p w14:paraId="6712855B" w14:textId="56372DA4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/home/wwwroot/</w:t>
            </w:r>
            <w:r w:rsidR="00F17688">
              <w:t>caigo</w:t>
            </w:r>
            <w:r>
              <w:rPr>
                <w:rFonts w:hint="eastAsia"/>
              </w:rPr>
              <w:t>/</w:t>
            </w:r>
          </w:p>
        </w:tc>
        <w:tc>
          <w:tcPr>
            <w:tcW w:w="1581" w:type="dxa"/>
          </w:tcPr>
          <w:p w14:paraId="4C92F396" w14:textId="152289C4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5325</w:t>
            </w:r>
          </w:p>
        </w:tc>
        <w:tc>
          <w:tcPr>
            <w:tcW w:w="1519" w:type="dxa"/>
          </w:tcPr>
          <w:p w14:paraId="3C97A12D" w14:textId="196167F2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5302</w:t>
            </w:r>
          </w:p>
        </w:tc>
        <w:tc>
          <w:tcPr>
            <w:tcW w:w="1491" w:type="dxa"/>
          </w:tcPr>
          <w:p w14:paraId="200F1377" w14:textId="6ACBB2ED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业务接口</w:t>
            </w:r>
            <w:r>
              <w:rPr>
                <w:rFonts w:hint="eastAsia"/>
              </w:rPr>
              <w:t>biz</w:t>
            </w:r>
          </w:p>
        </w:tc>
      </w:tr>
      <w:tr w:rsidR="0056512C" w14:paraId="0584E776" w14:textId="77777777" w:rsidTr="0056512C">
        <w:tc>
          <w:tcPr>
            <w:tcW w:w="1828" w:type="dxa"/>
          </w:tcPr>
          <w:p w14:paraId="357E1137" w14:textId="06BE5DD3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tomcat_std_user</w:t>
            </w:r>
          </w:p>
        </w:tc>
        <w:tc>
          <w:tcPr>
            <w:tcW w:w="2097" w:type="dxa"/>
          </w:tcPr>
          <w:p w14:paraId="40673DC7" w14:textId="09010AEE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/home/wwwroot/</w:t>
            </w:r>
            <w:r w:rsidR="00F17688">
              <w:t>caigo</w:t>
            </w:r>
            <w:r>
              <w:rPr>
                <w:rFonts w:hint="eastAsia"/>
              </w:rPr>
              <w:t>/</w:t>
            </w:r>
          </w:p>
        </w:tc>
        <w:tc>
          <w:tcPr>
            <w:tcW w:w="1581" w:type="dxa"/>
          </w:tcPr>
          <w:p w14:paraId="53B9CA1E" w14:textId="18B89108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5355</w:t>
            </w:r>
          </w:p>
        </w:tc>
        <w:tc>
          <w:tcPr>
            <w:tcW w:w="1519" w:type="dxa"/>
          </w:tcPr>
          <w:p w14:paraId="198BBE09" w14:textId="188B87D8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5305</w:t>
            </w:r>
          </w:p>
        </w:tc>
        <w:tc>
          <w:tcPr>
            <w:tcW w:w="1491" w:type="dxa"/>
          </w:tcPr>
          <w:p w14:paraId="210630A5" w14:textId="1217D084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用户接口</w:t>
            </w:r>
            <w:r>
              <w:rPr>
                <w:rFonts w:hint="eastAsia"/>
              </w:rPr>
              <w:t>biz</w:t>
            </w:r>
          </w:p>
        </w:tc>
      </w:tr>
      <w:tr w:rsidR="0056512C" w14:paraId="06C0CAE4" w14:textId="77777777" w:rsidTr="0056512C">
        <w:tc>
          <w:tcPr>
            <w:tcW w:w="1828" w:type="dxa"/>
          </w:tcPr>
          <w:p w14:paraId="5AC10917" w14:textId="6CCE3E12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tomcat_std_account</w:t>
            </w:r>
          </w:p>
        </w:tc>
        <w:tc>
          <w:tcPr>
            <w:tcW w:w="2097" w:type="dxa"/>
          </w:tcPr>
          <w:p w14:paraId="3A86A593" w14:textId="77FF721F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/home/wwwroot/</w:t>
            </w:r>
            <w:r w:rsidR="00F17688">
              <w:t>caigo</w:t>
            </w:r>
            <w:r>
              <w:rPr>
                <w:rFonts w:hint="eastAsia"/>
              </w:rPr>
              <w:t>/</w:t>
            </w:r>
          </w:p>
        </w:tc>
        <w:tc>
          <w:tcPr>
            <w:tcW w:w="1581" w:type="dxa"/>
          </w:tcPr>
          <w:p w14:paraId="5A8AD9A8" w14:textId="0BD7981E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5365</w:t>
            </w:r>
          </w:p>
        </w:tc>
        <w:tc>
          <w:tcPr>
            <w:tcW w:w="1519" w:type="dxa"/>
          </w:tcPr>
          <w:p w14:paraId="1BCCF965" w14:textId="5455DCA8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5306</w:t>
            </w:r>
          </w:p>
        </w:tc>
        <w:tc>
          <w:tcPr>
            <w:tcW w:w="1491" w:type="dxa"/>
          </w:tcPr>
          <w:p w14:paraId="218858BB" w14:textId="617CA217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账户接口</w:t>
            </w:r>
            <w:r>
              <w:rPr>
                <w:rFonts w:hint="eastAsia"/>
              </w:rPr>
              <w:t>biz</w:t>
            </w:r>
          </w:p>
        </w:tc>
      </w:tr>
      <w:tr w:rsidR="0056512C" w14:paraId="538CCFCC" w14:textId="77777777" w:rsidTr="0056512C">
        <w:tc>
          <w:tcPr>
            <w:tcW w:w="1828" w:type="dxa"/>
          </w:tcPr>
          <w:p w14:paraId="6F978E2C" w14:textId="1F494982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tomcat_jfmall_front</w:t>
            </w:r>
          </w:p>
        </w:tc>
        <w:tc>
          <w:tcPr>
            <w:tcW w:w="2097" w:type="dxa"/>
          </w:tcPr>
          <w:p w14:paraId="243619CF" w14:textId="698413A3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/home/wwwroot/</w:t>
            </w:r>
            <w:r w:rsidR="00F17688">
              <w:t>caigo</w:t>
            </w:r>
            <w:r>
              <w:rPr>
                <w:rFonts w:hint="eastAsia"/>
              </w:rPr>
              <w:t>/</w:t>
            </w:r>
          </w:p>
        </w:tc>
        <w:tc>
          <w:tcPr>
            <w:tcW w:w="1581" w:type="dxa"/>
          </w:tcPr>
          <w:p w14:paraId="4A88DC5C" w14:textId="22CD6F89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5335</w:t>
            </w:r>
          </w:p>
        </w:tc>
        <w:tc>
          <w:tcPr>
            <w:tcW w:w="1519" w:type="dxa"/>
          </w:tcPr>
          <w:p w14:paraId="7F7A9E2B" w14:textId="7E8D13A5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5303</w:t>
            </w:r>
          </w:p>
        </w:tc>
        <w:tc>
          <w:tcPr>
            <w:tcW w:w="1491" w:type="dxa"/>
          </w:tcPr>
          <w:p w14:paraId="1E12D547" w14:textId="71B6497F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front</w:t>
            </w:r>
          </w:p>
        </w:tc>
      </w:tr>
      <w:tr w:rsidR="0056512C" w14:paraId="43903303" w14:textId="77777777" w:rsidTr="0056512C">
        <w:tc>
          <w:tcPr>
            <w:tcW w:w="1828" w:type="dxa"/>
          </w:tcPr>
          <w:p w14:paraId="6F875183" w14:textId="7A05D4F8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tomcat_jfmall_oss</w:t>
            </w:r>
          </w:p>
        </w:tc>
        <w:tc>
          <w:tcPr>
            <w:tcW w:w="2097" w:type="dxa"/>
          </w:tcPr>
          <w:p w14:paraId="354F104B" w14:textId="09F72894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/home/wwwroot/</w:t>
            </w:r>
            <w:r w:rsidR="00F17688">
              <w:t>caigo</w:t>
            </w:r>
            <w:r>
              <w:rPr>
                <w:rFonts w:hint="eastAsia"/>
              </w:rPr>
              <w:t>/</w:t>
            </w:r>
          </w:p>
        </w:tc>
        <w:tc>
          <w:tcPr>
            <w:tcW w:w="1581" w:type="dxa"/>
          </w:tcPr>
          <w:p w14:paraId="3530D0E8" w14:textId="708C5230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5385</w:t>
            </w:r>
          </w:p>
        </w:tc>
        <w:tc>
          <w:tcPr>
            <w:tcW w:w="1519" w:type="dxa"/>
          </w:tcPr>
          <w:p w14:paraId="2CCB2EF2" w14:textId="20720089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5308</w:t>
            </w:r>
          </w:p>
        </w:tc>
        <w:tc>
          <w:tcPr>
            <w:tcW w:w="1491" w:type="dxa"/>
          </w:tcPr>
          <w:p w14:paraId="09D4CB84" w14:textId="4CC83796" w:rsidR="0056512C" w:rsidRDefault="0056512C" w:rsidP="003D390E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oss</w:t>
            </w:r>
          </w:p>
        </w:tc>
      </w:tr>
    </w:tbl>
    <w:p w14:paraId="26400A2C" w14:textId="60D380E5" w:rsidR="008815C4" w:rsidRDefault="006E0DD6" w:rsidP="003D390E">
      <w:pPr>
        <w:spacing w:line="240" w:lineRule="auto"/>
        <w:rPr>
          <w:rFonts w:hint="eastAsia"/>
        </w:rPr>
      </w:pPr>
      <w:r>
        <w:rPr>
          <w:rFonts w:hint="eastAsia"/>
        </w:rPr>
        <w:t>操作命令如下</w:t>
      </w:r>
      <w:r w:rsidR="00ED6782">
        <w:rPr>
          <w:rFonts w:hint="eastAsia"/>
        </w:rPr>
        <w:t>，</w:t>
      </w:r>
      <w:r w:rsidR="00071522" w:rsidRPr="00071522">
        <w:rPr>
          <w:rFonts w:hint="eastAsia"/>
          <w:b/>
          <w:color w:val="FF0000"/>
        </w:rPr>
        <w:t>红色</w:t>
      </w:r>
      <w:r w:rsidR="00071522">
        <w:rPr>
          <w:rFonts w:hint="eastAsia"/>
          <w:b/>
          <w:color w:val="FF0000"/>
        </w:rPr>
        <w:t>标注【</w:t>
      </w:r>
      <w:r w:rsidR="00ED6782">
        <w:rPr>
          <w:rFonts w:hint="eastAsia"/>
          <w:b/>
          <w:color w:val="FF0000"/>
        </w:rPr>
        <w:t>X</w:t>
      </w:r>
      <w:r w:rsidR="00ED6782" w:rsidRPr="00071522">
        <w:rPr>
          <w:rFonts w:hint="eastAsia"/>
          <w:b/>
          <w:color w:val="FF0000"/>
        </w:rPr>
        <w:t>X</w:t>
      </w:r>
      <w:r w:rsidR="00ED6782">
        <w:rPr>
          <w:rFonts w:hint="eastAsia"/>
          <w:b/>
          <w:color w:val="FF0000"/>
        </w:rPr>
        <w:t>XX</w:t>
      </w:r>
      <w:r w:rsidR="00071522">
        <w:rPr>
          <w:rFonts w:hint="eastAsia"/>
          <w:b/>
          <w:color w:val="FF0000"/>
        </w:rPr>
        <w:t>】</w:t>
      </w:r>
      <w:r w:rsidR="00916E89">
        <w:rPr>
          <w:rFonts w:hint="eastAsia"/>
          <w:b/>
          <w:color w:val="FF0000"/>
        </w:rPr>
        <w:t xml:space="preserve"> </w:t>
      </w:r>
      <w:r w:rsidR="00ED6782">
        <w:rPr>
          <w:rFonts w:hint="eastAsia"/>
          <w:b/>
          <w:color w:val="FF0000"/>
        </w:rPr>
        <w:t>根据上表进行</w:t>
      </w:r>
      <w:r w:rsidR="00071522">
        <w:rPr>
          <w:rFonts w:hint="eastAsia"/>
          <w:b/>
          <w:color w:val="FF0000"/>
        </w:rPr>
        <w:t>内容</w:t>
      </w:r>
      <w:r w:rsidR="00ED6782">
        <w:rPr>
          <w:rFonts w:hint="eastAsia"/>
          <w:b/>
          <w:color w:val="FF0000"/>
        </w:rPr>
        <w:t>替换</w:t>
      </w:r>
      <w:r w:rsidR="009653F8">
        <w:rPr>
          <w:rFonts w:hint="eastAsia"/>
          <w:b/>
          <w:color w:val="FF0000"/>
        </w:rPr>
        <w:t>，需重复操作</w:t>
      </w:r>
      <w:r w:rsidR="009653F8">
        <w:rPr>
          <w:rFonts w:hint="eastAsia"/>
          <w:b/>
          <w:color w:val="FF0000"/>
        </w:rPr>
        <w:t>7</w:t>
      </w:r>
      <w:r w:rsidR="009653F8">
        <w:rPr>
          <w:rFonts w:hint="eastAsia"/>
          <w:b/>
          <w:color w:val="FF0000"/>
        </w:rPr>
        <w:t>次</w:t>
      </w:r>
      <w:r>
        <w:rPr>
          <w:rFonts w:hint="eastAsia"/>
        </w:rPr>
        <w:t>：</w:t>
      </w:r>
    </w:p>
    <w:p w14:paraId="4AB6DC63" w14:textId="7CB22E00" w:rsidR="00CC01BC" w:rsidRPr="00CC01BC" w:rsidRDefault="006D3C28" w:rsidP="003D390E">
      <w:pPr>
        <w:pStyle w:val="af1"/>
        <w:numPr>
          <w:ilvl w:val="0"/>
          <w:numId w:val="8"/>
        </w:numPr>
        <w:spacing w:line="240" w:lineRule="auto"/>
        <w:ind w:firstLineChars="0"/>
        <w:rPr>
          <w:rFonts w:hint="eastAsia"/>
        </w:rPr>
      </w:pPr>
      <w:r>
        <w:rPr>
          <w:rFonts w:hint="eastAsia"/>
          <w:b/>
        </w:rPr>
        <w:t xml:space="preserve"> </w:t>
      </w:r>
      <w:r w:rsidR="00CC01BC">
        <w:rPr>
          <w:b/>
        </w:rPr>
        <w:t>cd</w:t>
      </w:r>
      <w:r w:rsidR="00CC01BC">
        <w:rPr>
          <w:rFonts w:hint="eastAsia"/>
          <w:b/>
        </w:rPr>
        <w:t xml:space="preserve"> /home/wwwroot</w:t>
      </w:r>
      <w:r w:rsidR="00B32A87">
        <w:rPr>
          <w:rFonts w:hint="eastAsia"/>
          <w:b/>
        </w:rPr>
        <w:t>/caigo</w:t>
      </w:r>
    </w:p>
    <w:p w14:paraId="690CDA9B" w14:textId="1FFEB7CD" w:rsidR="006E0DD6" w:rsidRDefault="00CC01BC" w:rsidP="003D390E">
      <w:pPr>
        <w:pStyle w:val="af1"/>
        <w:numPr>
          <w:ilvl w:val="0"/>
          <w:numId w:val="8"/>
        </w:numPr>
        <w:spacing w:line="240" w:lineRule="auto"/>
        <w:ind w:firstLineChars="0"/>
        <w:rPr>
          <w:rFonts w:hint="eastAsia"/>
        </w:rPr>
      </w:pPr>
      <w:r>
        <w:rPr>
          <w:rFonts w:hint="eastAsia"/>
          <w:b/>
        </w:rPr>
        <w:t xml:space="preserve"> </w:t>
      </w:r>
      <w:r w:rsidR="006E0DD6" w:rsidRPr="00ED6782">
        <w:rPr>
          <w:rFonts w:hint="eastAsia"/>
          <w:b/>
        </w:rPr>
        <w:t>ls</w:t>
      </w:r>
      <w:r w:rsidR="00B32A87">
        <w:rPr>
          <w:rFonts w:hint="eastAsia"/>
          <w:b/>
        </w:rPr>
        <w:t xml:space="preserve"> /home/wwwroot</w:t>
      </w:r>
      <w:r w:rsidR="006E0DD6" w:rsidRPr="00ED6782">
        <w:rPr>
          <w:rFonts w:hint="eastAsia"/>
          <w:b/>
        </w:rPr>
        <w:t xml:space="preserve"> </w:t>
      </w:r>
      <w:r w:rsidR="006E0DD6">
        <w:rPr>
          <w:rFonts w:hint="eastAsia"/>
        </w:rPr>
        <w:t>【查看</w:t>
      </w:r>
      <w:r w:rsidR="006E0DD6" w:rsidRPr="006E0DD6">
        <w:t>apache-tomcat-7.0.63.tar.gz</w:t>
      </w:r>
      <w:r w:rsidR="006E0DD6">
        <w:rPr>
          <w:rFonts w:hint="eastAsia"/>
        </w:rPr>
        <w:t>是否存在，存在则进行第二步操作】</w:t>
      </w:r>
    </w:p>
    <w:p w14:paraId="000CEF29" w14:textId="0FC24DD0" w:rsidR="00B32A87" w:rsidRDefault="006D3C28" w:rsidP="00B32A87">
      <w:pPr>
        <w:pStyle w:val="af1"/>
        <w:numPr>
          <w:ilvl w:val="0"/>
          <w:numId w:val="8"/>
        </w:numPr>
        <w:spacing w:line="240" w:lineRule="auto"/>
        <w:ind w:firstLineChars="0"/>
        <w:rPr>
          <w:rFonts w:hint="eastAsia"/>
        </w:rPr>
      </w:pPr>
      <w:r>
        <w:rPr>
          <w:rFonts w:hint="eastAsia"/>
          <w:b/>
        </w:rPr>
        <w:t xml:space="preserve"> </w:t>
      </w:r>
      <w:r w:rsidR="006E0DD6" w:rsidRPr="00ED6782">
        <w:rPr>
          <w:b/>
        </w:rPr>
        <w:t xml:space="preserve">tar -zxvf </w:t>
      </w:r>
      <w:r w:rsidR="00B32A87">
        <w:rPr>
          <w:rFonts w:hint="eastAsia"/>
          <w:b/>
        </w:rPr>
        <w:t>/home/wwwroot/</w:t>
      </w:r>
      <w:r w:rsidR="006E0DD6" w:rsidRPr="00ED6782">
        <w:rPr>
          <w:b/>
        </w:rPr>
        <w:t>apache-tomcat-7.0.63.tar.gz -C /home</w:t>
      </w:r>
      <w:r w:rsidR="006E0DD6" w:rsidRPr="00ED6782">
        <w:rPr>
          <w:rFonts w:hint="eastAsia"/>
          <w:b/>
        </w:rPr>
        <w:t>/wwwroot/</w:t>
      </w:r>
      <w:r w:rsidR="00F17688">
        <w:rPr>
          <w:b/>
        </w:rPr>
        <w:t>caigo</w:t>
      </w:r>
      <w:r w:rsidR="006E0DD6" w:rsidRPr="00ED6782">
        <w:rPr>
          <w:rFonts w:hint="eastAsia"/>
          <w:b/>
        </w:rPr>
        <w:t xml:space="preserve">/ </w:t>
      </w:r>
      <w:r w:rsidR="006E0DD6">
        <w:rPr>
          <w:rFonts w:hint="eastAsia"/>
        </w:rPr>
        <w:t>【解压新</w:t>
      </w:r>
      <w:r w:rsidR="006E0DD6">
        <w:rPr>
          <w:rFonts w:hint="eastAsia"/>
        </w:rPr>
        <w:t>tomcat</w:t>
      </w:r>
      <w:r w:rsidR="006E0DD6">
        <w:rPr>
          <w:rFonts w:hint="eastAsia"/>
        </w:rPr>
        <w:t>】</w:t>
      </w:r>
    </w:p>
    <w:p w14:paraId="5E6D6DD5" w14:textId="60ADCFC7" w:rsidR="006E0DD6" w:rsidRDefault="006D3C28" w:rsidP="003D390E">
      <w:pPr>
        <w:pStyle w:val="af1"/>
        <w:numPr>
          <w:ilvl w:val="0"/>
          <w:numId w:val="8"/>
        </w:numPr>
        <w:spacing w:line="240" w:lineRule="auto"/>
        <w:ind w:firstLineChars="0"/>
        <w:rPr>
          <w:rFonts w:hint="eastAsia"/>
        </w:rPr>
      </w:pPr>
      <w:r>
        <w:rPr>
          <w:rFonts w:hint="eastAsia"/>
          <w:b/>
        </w:rPr>
        <w:t xml:space="preserve"> </w:t>
      </w:r>
      <w:r w:rsidR="006E0DD6" w:rsidRPr="00ED6782">
        <w:rPr>
          <w:rFonts w:hint="eastAsia"/>
          <w:b/>
        </w:rPr>
        <w:t xml:space="preserve">mv </w:t>
      </w:r>
      <w:r w:rsidR="006E0DD6" w:rsidRPr="00ED6782">
        <w:rPr>
          <w:b/>
        </w:rPr>
        <w:t>apache-tomcat-7.0.63</w:t>
      </w:r>
      <w:r w:rsidR="00ED6782" w:rsidRPr="00ED6782">
        <w:rPr>
          <w:rFonts w:hint="eastAsia"/>
          <w:b/>
          <w:color w:val="FF0000"/>
        </w:rPr>
        <w:t xml:space="preserve"> </w:t>
      </w:r>
      <w:r w:rsidR="00071522">
        <w:rPr>
          <w:rFonts w:hint="eastAsia"/>
          <w:b/>
          <w:color w:val="FF0000"/>
        </w:rPr>
        <w:t>【</w:t>
      </w:r>
      <w:r w:rsidR="00ED6782" w:rsidRPr="00ED6782">
        <w:rPr>
          <w:rFonts w:hint="eastAsia"/>
          <w:b/>
          <w:color w:val="FF0000"/>
        </w:rPr>
        <w:t>tomcat</w:t>
      </w:r>
      <w:r w:rsidR="00ED6782" w:rsidRPr="00ED6782">
        <w:rPr>
          <w:rFonts w:hint="eastAsia"/>
          <w:b/>
          <w:color w:val="FF0000"/>
        </w:rPr>
        <w:t>名称</w:t>
      </w:r>
      <w:r w:rsidR="00071522">
        <w:rPr>
          <w:rFonts w:hint="eastAsia"/>
          <w:b/>
          <w:color w:val="FF0000"/>
        </w:rPr>
        <w:t>】</w:t>
      </w:r>
      <w:r w:rsidR="00ED6782" w:rsidRPr="00ED6782">
        <w:rPr>
          <w:rFonts w:hint="eastAsia"/>
          <w:i/>
          <w:color w:val="FF0000"/>
        </w:rPr>
        <w:t xml:space="preserve"> </w:t>
      </w:r>
      <w:r w:rsidR="00ED6782">
        <w:rPr>
          <w:rFonts w:hint="eastAsia"/>
        </w:rPr>
        <w:t>【重命名</w:t>
      </w:r>
      <w:r w:rsidR="00ED6782">
        <w:rPr>
          <w:rFonts w:hint="eastAsia"/>
        </w:rPr>
        <w:t>tomcat</w:t>
      </w:r>
      <w:r w:rsidR="00ED6782">
        <w:rPr>
          <w:rFonts w:hint="eastAsia"/>
        </w:rPr>
        <w:t>名称】</w:t>
      </w:r>
    </w:p>
    <w:p w14:paraId="13772F2E" w14:textId="0708DEE9" w:rsidR="00ED6782" w:rsidRDefault="006D3C28" w:rsidP="003D390E">
      <w:pPr>
        <w:pStyle w:val="af1"/>
        <w:numPr>
          <w:ilvl w:val="0"/>
          <w:numId w:val="8"/>
        </w:numPr>
        <w:spacing w:line="240" w:lineRule="auto"/>
        <w:ind w:firstLineChars="0"/>
        <w:rPr>
          <w:rFonts w:hint="eastAsia"/>
        </w:rPr>
      </w:pPr>
      <w:r>
        <w:rPr>
          <w:rFonts w:hint="eastAsia"/>
          <w:b/>
        </w:rPr>
        <w:t xml:space="preserve"> </w:t>
      </w:r>
      <w:r w:rsidR="00ED6782" w:rsidRPr="00ED6782">
        <w:rPr>
          <w:rFonts w:hint="eastAsia"/>
          <w:b/>
        </w:rPr>
        <w:t>vi</w:t>
      </w:r>
      <w:r w:rsidR="003455FF">
        <w:rPr>
          <w:rFonts w:hint="eastAsia"/>
          <w:b/>
        </w:rPr>
        <w:t xml:space="preserve"> </w:t>
      </w:r>
      <w:r w:rsidR="003455FF">
        <w:rPr>
          <w:rFonts w:hint="eastAsia"/>
          <w:b/>
          <w:color w:val="FF0000"/>
        </w:rPr>
        <w:t>【</w:t>
      </w:r>
      <w:r w:rsidR="00ED6782" w:rsidRPr="00ED6782">
        <w:rPr>
          <w:rFonts w:hint="eastAsia"/>
          <w:b/>
          <w:color w:val="FF0000"/>
        </w:rPr>
        <w:t>tomcat</w:t>
      </w:r>
      <w:r w:rsidR="00ED6782" w:rsidRPr="00ED6782">
        <w:rPr>
          <w:rFonts w:hint="eastAsia"/>
          <w:b/>
          <w:color w:val="FF0000"/>
        </w:rPr>
        <w:t>名称</w:t>
      </w:r>
      <w:r w:rsidR="003455FF">
        <w:rPr>
          <w:rFonts w:hint="eastAsia"/>
          <w:b/>
          <w:color w:val="FF0000"/>
        </w:rPr>
        <w:t>】</w:t>
      </w:r>
      <w:r w:rsidR="00ED6782" w:rsidRPr="00ED6782">
        <w:rPr>
          <w:rFonts w:hint="eastAsia"/>
          <w:b/>
        </w:rPr>
        <w:t xml:space="preserve">/conf/server.xml </w:t>
      </w:r>
      <w:r w:rsidR="00ED6782">
        <w:rPr>
          <w:rFonts w:hint="eastAsia"/>
        </w:rPr>
        <w:t>【打开</w:t>
      </w:r>
      <w:r w:rsidR="00ED6782">
        <w:rPr>
          <w:rFonts w:hint="eastAsia"/>
        </w:rPr>
        <w:t>tomcat</w:t>
      </w:r>
      <w:r w:rsidR="00ED6782">
        <w:rPr>
          <w:rFonts w:hint="eastAsia"/>
        </w:rPr>
        <w:t>配置文件】</w:t>
      </w:r>
    </w:p>
    <w:p w14:paraId="4339A112" w14:textId="45330B45" w:rsidR="00ED6782" w:rsidRDefault="00ED6782" w:rsidP="003D390E">
      <w:pPr>
        <w:pStyle w:val="af1"/>
        <w:spacing w:line="240" w:lineRule="auto"/>
        <w:ind w:left="360" w:firstLineChars="0" w:firstLine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shutdown</w:t>
      </w:r>
      <w:r>
        <w:rPr>
          <w:rFonts w:hint="eastAsia"/>
        </w:rPr>
        <w:t>端口，</w:t>
      </w:r>
      <w:r>
        <w:rPr>
          <w:rFonts w:hint="eastAsia"/>
        </w:rPr>
        <w:t>8005</w:t>
      </w:r>
      <w:r>
        <w:rPr>
          <w:rFonts w:hint="eastAsia"/>
        </w:rPr>
        <w:t>修改成</w:t>
      </w:r>
      <w:r w:rsidR="008508C2" w:rsidRPr="00ED6782">
        <w:rPr>
          <w:rFonts w:hint="eastAsia"/>
          <w:b/>
          <w:color w:val="FF0000"/>
        </w:rPr>
        <w:t xml:space="preserve">[ </w:t>
      </w:r>
      <w:r w:rsidR="008508C2">
        <w:rPr>
          <w:rFonts w:hint="eastAsia"/>
          <w:b/>
          <w:color w:val="FF0000"/>
        </w:rPr>
        <w:t>shutdown</w:t>
      </w:r>
      <w:r w:rsidR="008508C2">
        <w:rPr>
          <w:rFonts w:hint="eastAsia"/>
          <w:b/>
          <w:color w:val="FF0000"/>
        </w:rPr>
        <w:t>端口</w:t>
      </w:r>
      <w:r w:rsidR="008508C2" w:rsidRPr="00ED6782">
        <w:rPr>
          <w:rFonts w:hint="eastAsia"/>
          <w:b/>
          <w:color w:val="FF0000"/>
        </w:rPr>
        <w:t>]</w:t>
      </w:r>
    </w:p>
    <w:p w14:paraId="12D83D0C" w14:textId="0CB10DAC" w:rsidR="00ED6782" w:rsidRDefault="00ED6782" w:rsidP="003D390E">
      <w:pPr>
        <w:pStyle w:val="af1"/>
        <w:spacing w:line="240" w:lineRule="auto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F663DBF" wp14:editId="0EB14759">
            <wp:extent cx="5270500" cy="1590040"/>
            <wp:effectExtent l="0" t="0" r="1270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CC321A-7844-409D-A8A3-A9733AAE17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C8BC" w14:textId="104BCF43" w:rsidR="008508C2" w:rsidRDefault="008508C2" w:rsidP="003D390E">
      <w:pPr>
        <w:pStyle w:val="af1"/>
        <w:spacing w:line="240" w:lineRule="auto"/>
        <w:ind w:left="360" w:firstLineChars="0" w:firstLine="0"/>
        <w:rPr>
          <w:rFonts w:hint="eastAsia"/>
        </w:rPr>
      </w:pPr>
      <w:r>
        <w:rPr>
          <w:rFonts w:hint="eastAsia"/>
        </w:rPr>
        <w:t>修改访问端口</w:t>
      </w:r>
      <w:r w:rsidR="00AE6438">
        <w:rPr>
          <w:rFonts w:hint="eastAsia"/>
        </w:rPr>
        <w:t>，添加</w:t>
      </w:r>
      <w:r w:rsidR="00AE6438" w:rsidRPr="00071522">
        <w:t>maxPostSize</w:t>
      </w:r>
      <w:r w:rsidR="00AE6438">
        <w:rPr>
          <w:rFonts w:hint="eastAsia"/>
        </w:rPr>
        <w:t>和</w:t>
      </w:r>
      <w:r w:rsidR="00AE6438" w:rsidRPr="00071522">
        <w:t>URIEncoding</w:t>
      </w:r>
      <w:r>
        <w:rPr>
          <w:rFonts w:hint="eastAsia"/>
        </w:rPr>
        <w:t>，</w:t>
      </w:r>
      <w:r w:rsidR="00071522">
        <w:rPr>
          <w:rFonts w:hint="eastAsia"/>
        </w:rPr>
        <w:t>下图方框内容替换成如下内容</w:t>
      </w:r>
    </w:p>
    <w:p w14:paraId="56E412AC" w14:textId="6F897133" w:rsidR="00071522" w:rsidRPr="006344A1" w:rsidRDefault="00071522" w:rsidP="003D390E">
      <w:pPr>
        <w:pStyle w:val="af1"/>
        <w:spacing w:line="240" w:lineRule="auto"/>
        <w:ind w:left="360" w:firstLineChars="0" w:firstLine="390"/>
        <w:rPr>
          <w:b/>
        </w:rPr>
      </w:pPr>
      <w:r w:rsidRPr="006344A1">
        <w:rPr>
          <w:b/>
        </w:rPr>
        <w:t>&lt;Connector port="</w:t>
      </w:r>
      <w:r w:rsidRPr="006344A1">
        <w:rPr>
          <w:rFonts w:hint="eastAsia"/>
          <w:b/>
          <w:color w:val="FF0000"/>
        </w:rPr>
        <w:t>【访问端口】</w:t>
      </w:r>
      <w:r w:rsidRPr="006344A1">
        <w:rPr>
          <w:b/>
        </w:rPr>
        <w:t>" protocol="HTTP/1.1"</w:t>
      </w:r>
    </w:p>
    <w:p w14:paraId="06AD47D9" w14:textId="77777777" w:rsidR="00071522" w:rsidRPr="006344A1" w:rsidRDefault="00071522" w:rsidP="003D390E">
      <w:pPr>
        <w:pStyle w:val="af1"/>
        <w:spacing w:line="240" w:lineRule="auto"/>
        <w:ind w:left="360" w:firstLineChars="0" w:firstLine="390"/>
        <w:rPr>
          <w:b/>
        </w:rPr>
      </w:pPr>
      <w:r w:rsidRPr="006344A1">
        <w:rPr>
          <w:b/>
        </w:rPr>
        <w:t xml:space="preserve">               connectionTimeout="20000"</w:t>
      </w:r>
    </w:p>
    <w:p w14:paraId="40AA10DF" w14:textId="51B21C3D" w:rsidR="00071522" w:rsidRPr="006344A1" w:rsidRDefault="00071522" w:rsidP="003D390E">
      <w:pPr>
        <w:pStyle w:val="af1"/>
        <w:spacing w:line="240" w:lineRule="auto"/>
        <w:ind w:left="360" w:firstLineChars="0" w:firstLine="0"/>
        <w:rPr>
          <w:rFonts w:hint="eastAsia"/>
          <w:b/>
        </w:rPr>
      </w:pPr>
      <w:r w:rsidRPr="006344A1">
        <w:rPr>
          <w:b/>
        </w:rPr>
        <w:t xml:space="preserve">               redirectPort="8443" maxPostSize</w:t>
      </w:r>
      <w:r w:rsidR="00534FB8">
        <w:rPr>
          <w:b/>
        </w:rPr>
        <w:t>="209715200" URIEncoding="UTF-8</w:t>
      </w:r>
      <w:r w:rsidR="00534FB8">
        <w:rPr>
          <w:b/>
        </w:rPr>
        <w:t>"</w:t>
      </w:r>
      <w:r w:rsidRPr="006344A1">
        <w:rPr>
          <w:b/>
        </w:rPr>
        <w:t xml:space="preserve"> /&gt;</w:t>
      </w:r>
    </w:p>
    <w:p w14:paraId="2AA6AA68" w14:textId="77777777" w:rsidR="00071522" w:rsidRDefault="00071522" w:rsidP="003D390E">
      <w:pPr>
        <w:pStyle w:val="af1"/>
        <w:spacing w:line="240" w:lineRule="auto"/>
        <w:ind w:left="360" w:firstLineChars="0" w:firstLine="0"/>
        <w:rPr>
          <w:rFonts w:hint="eastAsia"/>
          <w:b/>
          <w:color w:val="FF0000"/>
        </w:rPr>
      </w:pPr>
    </w:p>
    <w:p w14:paraId="34D8EDA7" w14:textId="0CBBE0F1" w:rsidR="00071522" w:rsidRDefault="00071522" w:rsidP="003D390E">
      <w:pPr>
        <w:pStyle w:val="af1"/>
        <w:spacing w:line="240" w:lineRule="auto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 wp14:anchorId="1EB12830" wp14:editId="34C12F07">
            <wp:extent cx="5270500" cy="219456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27 下午11.02.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FEF3" w14:textId="77777777" w:rsidR="00211D68" w:rsidRDefault="00211D68" w:rsidP="003D390E">
      <w:pPr>
        <w:pStyle w:val="af1"/>
        <w:spacing w:line="240" w:lineRule="auto"/>
        <w:ind w:left="360" w:firstLineChars="0" w:firstLine="0"/>
      </w:pPr>
      <w:r w:rsidRPr="00211D68">
        <w:rPr>
          <w:rFonts w:hint="eastAsia"/>
        </w:rPr>
        <w:t>注释下图红色方框代码</w:t>
      </w:r>
      <w:r>
        <w:rPr>
          <w:rFonts w:hint="eastAsia"/>
        </w:rPr>
        <w:t>，改成</w:t>
      </w:r>
    </w:p>
    <w:p w14:paraId="6D4F9C7C" w14:textId="4231ACBF" w:rsidR="00211D68" w:rsidRPr="006344A1" w:rsidRDefault="00211D68" w:rsidP="003D390E">
      <w:pPr>
        <w:pStyle w:val="af1"/>
        <w:spacing w:line="240" w:lineRule="auto"/>
        <w:ind w:left="360" w:firstLineChars="0" w:firstLine="0"/>
        <w:rPr>
          <w:rFonts w:hint="eastAsia"/>
          <w:b/>
        </w:rPr>
      </w:pPr>
      <w:r w:rsidRPr="006344A1">
        <w:rPr>
          <w:b/>
        </w:rPr>
        <w:t>&lt;!-- &lt;Connector port="8009" protocol="AJP/1.3" redirectPort="8443" /&gt; --&gt;</w:t>
      </w:r>
    </w:p>
    <w:p w14:paraId="545EC884" w14:textId="41713AB7" w:rsidR="00211D68" w:rsidRDefault="00211D68" w:rsidP="003D390E">
      <w:pPr>
        <w:pStyle w:val="af1"/>
        <w:spacing w:line="240" w:lineRule="auto"/>
        <w:ind w:left="360" w:firstLineChars="0" w:firstLine="0"/>
        <w:rPr>
          <w:rFonts w:hint="eastAsia"/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 wp14:anchorId="2FE658B2" wp14:editId="6EC09637">
            <wp:extent cx="5270500" cy="2381885"/>
            <wp:effectExtent l="0" t="0" r="1270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7-27 下午11.13.5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880A" w14:textId="3DBEC2BF" w:rsidR="006344A1" w:rsidRPr="006344A1" w:rsidRDefault="006344A1" w:rsidP="003D390E">
      <w:pPr>
        <w:pStyle w:val="af1"/>
        <w:spacing w:line="240" w:lineRule="auto"/>
        <w:ind w:left="360" w:firstLineChars="0" w:firstLine="0"/>
        <w:rPr>
          <w:rFonts w:hint="eastAsia"/>
          <w:b/>
        </w:rPr>
      </w:pPr>
      <w:r w:rsidRPr="006344A1">
        <w:rPr>
          <w:rFonts w:hint="eastAsia"/>
          <w:b/>
        </w:rPr>
        <w:t>保存文件</w:t>
      </w:r>
      <w:r>
        <w:rPr>
          <w:rFonts w:hint="eastAsia"/>
          <w:b/>
        </w:rPr>
        <w:t xml:space="preserve"> </w:t>
      </w:r>
      <w:r w:rsidRPr="006344A1">
        <w:rPr>
          <w:rFonts w:hint="eastAsia"/>
          <w:b/>
        </w:rPr>
        <w:t xml:space="preserve">:wq </w:t>
      </w:r>
      <w:r w:rsidRPr="006344A1">
        <w:rPr>
          <w:rFonts w:hint="eastAsia"/>
          <w:b/>
        </w:rPr>
        <w:t>回车</w:t>
      </w:r>
      <w:r w:rsidR="00F31CD1">
        <w:rPr>
          <w:rFonts w:hint="eastAsia"/>
          <w:b/>
        </w:rPr>
        <w:t>。</w:t>
      </w:r>
    </w:p>
    <w:p w14:paraId="5787E139" w14:textId="00213B25" w:rsidR="00ED6782" w:rsidRPr="00B41033" w:rsidRDefault="00EB5583" w:rsidP="003D390E">
      <w:pPr>
        <w:pStyle w:val="2"/>
        <w:spacing w:line="240" w:lineRule="auto"/>
        <w:ind w:left="425"/>
        <w:rPr>
          <w:rFonts w:hint="eastAsia"/>
        </w:rPr>
      </w:pPr>
      <w:r w:rsidRPr="00B41033">
        <w:rPr>
          <w:rFonts w:hint="eastAsia"/>
        </w:rPr>
        <w:t>校验</w:t>
      </w:r>
      <w:r w:rsidRPr="00B41033">
        <w:rPr>
          <w:rFonts w:hint="eastAsia"/>
        </w:rPr>
        <w:t>tomcat</w:t>
      </w:r>
      <w:r w:rsidRPr="00B41033">
        <w:rPr>
          <w:rFonts w:hint="eastAsia"/>
        </w:rPr>
        <w:t>配置成功</w:t>
      </w:r>
    </w:p>
    <w:p w14:paraId="15E6A587" w14:textId="24A03E73" w:rsidR="00EB5583" w:rsidRDefault="00EB5583" w:rsidP="003D390E">
      <w:pPr>
        <w:pStyle w:val="af1"/>
        <w:spacing w:line="240" w:lineRule="auto"/>
        <w:ind w:left="360" w:firstLineChars="0" w:firstLine="0"/>
        <w:rPr>
          <w:rFonts w:hint="eastAsia"/>
        </w:rPr>
      </w:pPr>
      <w:r>
        <w:rPr>
          <w:rFonts w:hint="eastAsia"/>
        </w:rPr>
        <w:t>cd /home/wwwroot/caigo/</w:t>
      </w:r>
      <w:r>
        <w:rPr>
          <w:rFonts w:hint="eastAsia"/>
          <w:b/>
          <w:color w:val="FF0000"/>
        </w:rPr>
        <w:t>【</w:t>
      </w:r>
      <w:r w:rsidRPr="00ED6782">
        <w:rPr>
          <w:rFonts w:hint="eastAsia"/>
          <w:b/>
          <w:color w:val="FF0000"/>
        </w:rPr>
        <w:t>tomcat</w:t>
      </w:r>
      <w:r w:rsidRPr="00ED6782">
        <w:rPr>
          <w:rFonts w:hint="eastAsia"/>
          <w:b/>
          <w:color w:val="FF0000"/>
        </w:rPr>
        <w:t>名称</w:t>
      </w:r>
      <w:r>
        <w:rPr>
          <w:rFonts w:hint="eastAsia"/>
          <w:b/>
          <w:color w:val="FF0000"/>
        </w:rPr>
        <w:t>】</w:t>
      </w:r>
      <w:r w:rsidRPr="00EB5583">
        <w:rPr>
          <w:rFonts w:hint="eastAsia"/>
        </w:rPr>
        <w:t>/bin</w:t>
      </w:r>
    </w:p>
    <w:p w14:paraId="527166AA" w14:textId="26CD4694" w:rsidR="00EB5583" w:rsidRDefault="00EB5583" w:rsidP="003D390E">
      <w:pPr>
        <w:pStyle w:val="af1"/>
        <w:spacing w:line="240" w:lineRule="auto"/>
        <w:ind w:left="360" w:firstLineChars="0" w:firstLine="0"/>
        <w:rPr>
          <w:rFonts w:hint="eastAsia"/>
        </w:rPr>
      </w:pPr>
      <w:r>
        <w:rPr>
          <w:rFonts w:hint="eastAsia"/>
        </w:rPr>
        <w:t>./startup.sh</w:t>
      </w:r>
    </w:p>
    <w:p w14:paraId="3DDA7FAF" w14:textId="1588F573" w:rsidR="009F7942" w:rsidRDefault="00EB5583" w:rsidP="003D390E">
      <w:pPr>
        <w:spacing w:line="240" w:lineRule="auto"/>
        <w:ind w:left="420"/>
        <w:rPr>
          <w:rFonts w:hint="eastAsia"/>
        </w:rPr>
      </w:pPr>
      <w:r>
        <w:rPr>
          <w:rFonts w:hint="eastAsia"/>
        </w:rPr>
        <w:t>浏览器输入</w:t>
      </w:r>
      <w:r>
        <w:rPr>
          <w:rFonts w:hint="eastAsia"/>
        </w:rPr>
        <w:t>: http://</w:t>
      </w:r>
      <w:r>
        <w:rPr>
          <w:rFonts w:hint="eastAsia"/>
        </w:rPr>
        <w:t>服务器</w:t>
      </w:r>
      <w:r>
        <w:rPr>
          <w:rFonts w:hint="eastAsia"/>
        </w:rPr>
        <w:t>IP:</w:t>
      </w:r>
      <w:r>
        <w:rPr>
          <w:rFonts w:hint="eastAsia"/>
        </w:rPr>
        <w:t>端口号</w:t>
      </w:r>
      <w:r w:rsidR="002210E3">
        <w:rPr>
          <w:rFonts w:hint="eastAsia"/>
        </w:rPr>
        <w:t xml:space="preserve">  </w:t>
      </w:r>
      <w:r w:rsidR="002210E3">
        <w:rPr>
          <w:rFonts w:hint="eastAsia"/>
        </w:rPr>
        <w:t>若出现</w:t>
      </w:r>
      <w:r w:rsidR="002210E3">
        <w:rPr>
          <w:rFonts w:hint="eastAsia"/>
        </w:rPr>
        <w:t>tomcat</w:t>
      </w:r>
      <w:r w:rsidR="002210E3">
        <w:rPr>
          <w:rFonts w:hint="eastAsia"/>
        </w:rPr>
        <w:t>的官网页面就表示安装正确</w:t>
      </w:r>
    </w:p>
    <w:p w14:paraId="026141A8" w14:textId="40C5484E" w:rsidR="009F7942" w:rsidRDefault="00DD5585" w:rsidP="003D390E">
      <w:pPr>
        <w:pStyle w:val="1"/>
        <w:spacing w:line="240" w:lineRule="auto"/>
      </w:pPr>
      <w:r>
        <w:br w:type="column"/>
      </w:r>
      <w:r w:rsidR="00C704DB">
        <w:rPr>
          <w:rFonts w:hint="eastAsia"/>
        </w:rPr>
        <w:t>DB</w:t>
      </w:r>
      <w:r w:rsidR="00C704DB">
        <w:rPr>
          <w:rFonts w:hint="eastAsia"/>
        </w:rPr>
        <w:t>数据库准备</w:t>
      </w:r>
    </w:p>
    <w:p w14:paraId="68207EC7" w14:textId="77777777" w:rsidR="009F7942" w:rsidRDefault="00C704DB" w:rsidP="003D390E">
      <w:pPr>
        <w:pStyle w:val="2"/>
        <w:spacing w:line="240" w:lineRule="auto"/>
      </w:pPr>
      <w:r>
        <w:rPr>
          <w:rFonts w:hint="eastAsia"/>
        </w:rPr>
        <w:t>数据库新建</w:t>
      </w:r>
    </w:p>
    <w:p w14:paraId="41AC93B4" w14:textId="581EC053" w:rsidR="009F7942" w:rsidRDefault="00DE1644" w:rsidP="003D390E">
      <w:pPr>
        <w:spacing w:line="240" w:lineRule="auto"/>
        <w:rPr>
          <w:rFonts w:hint="eastAsia"/>
        </w:rPr>
      </w:pPr>
      <w:r>
        <w:rPr>
          <w:rFonts w:hint="eastAsia"/>
        </w:rPr>
        <w:t xml:space="preserve">   </w:t>
      </w:r>
      <w:r w:rsidR="00C704DB">
        <w:rPr>
          <w:rFonts w:hint="eastAsia"/>
        </w:rPr>
        <w:t>如图新建</w:t>
      </w:r>
      <w:r w:rsidR="00A73399">
        <w:rPr>
          <w:rFonts w:hint="eastAsia"/>
        </w:rPr>
        <w:t>以下</w:t>
      </w:r>
      <w:r w:rsidR="00CC2324">
        <w:rPr>
          <w:rFonts w:hint="eastAsia"/>
        </w:rPr>
        <w:t>五</w:t>
      </w:r>
      <w:r w:rsidR="00A36F12">
        <w:rPr>
          <w:rFonts w:hint="eastAsia"/>
        </w:rPr>
        <w:t>个</w:t>
      </w:r>
      <w:r w:rsidR="00C704DB">
        <w:rPr>
          <w:rFonts w:hint="eastAsia"/>
        </w:rPr>
        <w:t>mysql</w:t>
      </w:r>
      <w:r w:rsidR="00C704DB">
        <w:rPr>
          <w:rFonts w:hint="eastAsia"/>
        </w:rPr>
        <w:t>数据库</w:t>
      </w:r>
      <w:r w:rsidR="00FD102F">
        <w:rPr>
          <w:rFonts w:hint="eastAsia"/>
        </w:rPr>
        <w:t>：</w:t>
      </w:r>
    </w:p>
    <w:tbl>
      <w:tblPr>
        <w:tblStyle w:val="af0"/>
        <w:tblW w:w="0" w:type="auto"/>
        <w:tblInd w:w="420" w:type="dxa"/>
        <w:tblLook w:val="04A0" w:firstRow="1" w:lastRow="0" w:firstColumn="1" w:lastColumn="0" w:noHBand="0" w:noVBand="1"/>
      </w:tblPr>
      <w:tblGrid>
        <w:gridCol w:w="2766"/>
        <w:gridCol w:w="2671"/>
      </w:tblGrid>
      <w:tr w:rsidR="00DD5585" w14:paraId="7EB033D4" w14:textId="77777777" w:rsidTr="00DD5585">
        <w:tc>
          <w:tcPr>
            <w:tcW w:w="2766" w:type="dxa"/>
          </w:tcPr>
          <w:p w14:paraId="1D79E8C8" w14:textId="3121982B" w:rsidR="00DD5585" w:rsidRDefault="00DD5585" w:rsidP="003D390E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数据库名称</w:t>
            </w:r>
          </w:p>
        </w:tc>
        <w:tc>
          <w:tcPr>
            <w:tcW w:w="2671" w:type="dxa"/>
          </w:tcPr>
          <w:p w14:paraId="68E3F135" w14:textId="16961AA5" w:rsidR="00DD5585" w:rsidRDefault="00DD5585" w:rsidP="003D390E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数据库说明</w:t>
            </w:r>
          </w:p>
        </w:tc>
      </w:tr>
      <w:tr w:rsidR="00CC2324" w14:paraId="4F6079D7" w14:textId="77777777" w:rsidTr="00DD5585">
        <w:tc>
          <w:tcPr>
            <w:tcW w:w="2766" w:type="dxa"/>
          </w:tcPr>
          <w:p w14:paraId="6ECA5899" w14:textId="0A3339F1" w:rsidR="00CC2324" w:rsidRDefault="00CC2324" w:rsidP="003D390E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jf_std_sms</w:t>
            </w:r>
          </w:p>
        </w:tc>
        <w:tc>
          <w:tcPr>
            <w:tcW w:w="2671" w:type="dxa"/>
          </w:tcPr>
          <w:p w14:paraId="63B5C557" w14:textId="5675C101" w:rsidR="00CC2324" w:rsidRDefault="00CC2324" w:rsidP="003D390E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短信组件数据库</w:t>
            </w:r>
          </w:p>
        </w:tc>
      </w:tr>
      <w:tr w:rsidR="00CC2324" w14:paraId="1F8AB6D5" w14:textId="77777777" w:rsidTr="00DD5585">
        <w:tc>
          <w:tcPr>
            <w:tcW w:w="2766" w:type="dxa"/>
          </w:tcPr>
          <w:p w14:paraId="1EAA475B" w14:textId="77845E28" w:rsidR="00CC2324" w:rsidRDefault="00CC2324" w:rsidP="003D390E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jf_std_certi</w:t>
            </w:r>
          </w:p>
        </w:tc>
        <w:tc>
          <w:tcPr>
            <w:tcW w:w="2671" w:type="dxa"/>
          </w:tcPr>
          <w:p w14:paraId="05802150" w14:textId="1EAA8704" w:rsidR="00CC2324" w:rsidRDefault="00CC2324" w:rsidP="003D390E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实名组件数据库</w:t>
            </w:r>
          </w:p>
        </w:tc>
      </w:tr>
      <w:tr w:rsidR="00DD5585" w14:paraId="3C38A36F" w14:textId="77777777" w:rsidTr="00DD5585">
        <w:tc>
          <w:tcPr>
            <w:tcW w:w="2766" w:type="dxa"/>
          </w:tcPr>
          <w:p w14:paraId="48C1585B" w14:textId="3940D5A5" w:rsidR="00DD5585" w:rsidRDefault="00DD5585" w:rsidP="003D390E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jf_std_user</w:t>
            </w:r>
          </w:p>
        </w:tc>
        <w:tc>
          <w:tcPr>
            <w:tcW w:w="2671" w:type="dxa"/>
          </w:tcPr>
          <w:p w14:paraId="3C677D24" w14:textId="325C1C24" w:rsidR="00DD5585" w:rsidRDefault="00DD5585" w:rsidP="003D390E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用户数据库</w:t>
            </w:r>
          </w:p>
        </w:tc>
      </w:tr>
      <w:tr w:rsidR="00DD5585" w14:paraId="780A237A" w14:textId="77777777" w:rsidTr="00DD5585">
        <w:tc>
          <w:tcPr>
            <w:tcW w:w="2766" w:type="dxa"/>
          </w:tcPr>
          <w:p w14:paraId="6D6BC290" w14:textId="1E65438E" w:rsidR="00DD5585" w:rsidRDefault="00DD5585" w:rsidP="003D390E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jf_std_account</w:t>
            </w:r>
          </w:p>
        </w:tc>
        <w:tc>
          <w:tcPr>
            <w:tcW w:w="2671" w:type="dxa"/>
          </w:tcPr>
          <w:p w14:paraId="5A140DC4" w14:textId="340EAEFE" w:rsidR="00DD5585" w:rsidRDefault="00DD5585" w:rsidP="003D390E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账户数据库</w:t>
            </w:r>
          </w:p>
        </w:tc>
      </w:tr>
      <w:tr w:rsidR="00DD5585" w14:paraId="11177199" w14:textId="77777777" w:rsidTr="00DD5585">
        <w:tc>
          <w:tcPr>
            <w:tcW w:w="2766" w:type="dxa"/>
          </w:tcPr>
          <w:p w14:paraId="056AEB4E" w14:textId="61C509A3" w:rsidR="00DD5585" w:rsidRDefault="00DD5585" w:rsidP="003D390E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jf_mall</w:t>
            </w:r>
          </w:p>
        </w:tc>
        <w:tc>
          <w:tcPr>
            <w:tcW w:w="2671" w:type="dxa"/>
          </w:tcPr>
          <w:p w14:paraId="71D1C5F5" w14:textId="149DCEA2" w:rsidR="00DD5585" w:rsidRDefault="00DD5585" w:rsidP="003D390E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业务数据库</w:t>
            </w:r>
          </w:p>
        </w:tc>
      </w:tr>
    </w:tbl>
    <w:p w14:paraId="4E962BDF" w14:textId="77777777" w:rsidR="00DD5585" w:rsidRDefault="00DD5585" w:rsidP="003D390E">
      <w:pPr>
        <w:spacing w:line="240" w:lineRule="auto"/>
        <w:rPr>
          <w:rFonts w:hint="eastAsia"/>
        </w:rPr>
      </w:pPr>
    </w:p>
    <w:p w14:paraId="14AB3117" w14:textId="77777777" w:rsidR="009F7942" w:rsidRDefault="00C704DB" w:rsidP="003D390E">
      <w:pPr>
        <w:spacing w:line="240" w:lineRule="auto"/>
        <w:ind w:firstLine="420"/>
      </w:pPr>
      <w:r>
        <w:rPr>
          <w:noProof/>
        </w:rPr>
        <w:drawing>
          <wp:inline distT="0" distB="0" distL="114300" distR="114300" wp14:anchorId="41F04E94" wp14:editId="3B0350B8">
            <wp:extent cx="4342765" cy="3799840"/>
            <wp:effectExtent l="0" t="0" r="63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870AE3" w14:textId="77777777" w:rsidR="009F7942" w:rsidRDefault="00C704DB" w:rsidP="003D390E">
      <w:pPr>
        <w:pStyle w:val="2"/>
        <w:spacing w:line="240" w:lineRule="auto"/>
        <w:rPr>
          <w:rFonts w:hint="eastAsia"/>
        </w:rPr>
      </w:pPr>
      <w:r>
        <w:rPr>
          <w:rFonts w:hint="eastAsia"/>
        </w:rPr>
        <w:t>数据库表结构</w:t>
      </w:r>
    </w:p>
    <w:p w14:paraId="304628F9" w14:textId="2E70E3C2" w:rsidR="00C13D15" w:rsidRDefault="00C13D15" w:rsidP="003D390E">
      <w:pPr>
        <w:spacing w:line="240" w:lineRule="auto"/>
        <w:rPr>
          <w:rFonts w:hint="eastAsia"/>
        </w:rPr>
      </w:pPr>
      <w:r>
        <w:rPr>
          <w:rFonts w:hint="eastAsia"/>
        </w:rPr>
        <w:t>根据下图，三个数据库分别执行对应表结构脚本：</w:t>
      </w:r>
    </w:p>
    <w:p w14:paraId="2A902F04" w14:textId="7060BEE0" w:rsidR="00C13D15" w:rsidRPr="00C13D15" w:rsidRDefault="00C13D15" w:rsidP="003D390E">
      <w:pPr>
        <w:spacing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8798ED" wp14:editId="41DEDF08">
            <wp:extent cx="5270500" cy="1590675"/>
            <wp:effectExtent l="0" t="0" r="1270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_K72WH@E9O1SBM(B3FUU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3E04" w14:textId="77777777" w:rsidR="009F7942" w:rsidRDefault="00C704DB" w:rsidP="003D390E">
      <w:pPr>
        <w:pStyle w:val="2"/>
        <w:spacing w:line="240" w:lineRule="auto"/>
      </w:pPr>
      <w:r>
        <w:rPr>
          <w:rFonts w:hint="eastAsia"/>
        </w:rPr>
        <w:t>数据库初始化数据</w:t>
      </w:r>
    </w:p>
    <w:p w14:paraId="6FAABD75" w14:textId="70DA1D64" w:rsidR="001751D4" w:rsidRDefault="001751D4" w:rsidP="003D390E">
      <w:pPr>
        <w:spacing w:line="240" w:lineRule="auto"/>
        <w:rPr>
          <w:rFonts w:hint="eastAsia"/>
        </w:rPr>
      </w:pPr>
      <w:r>
        <w:rPr>
          <w:rFonts w:hint="eastAsia"/>
        </w:rPr>
        <w:t>根据下图，三个数据库分别执行对应初始化数据脚本：</w:t>
      </w:r>
    </w:p>
    <w:p w14:paraId="4D024F0A" w14:textId="43891F50" w:rsidR="009F7942" w:rsidRDefault="001751D4" w:rsidP="003D390E">
      <w:pPr>
        <w:spacing w:line="240" w:lineRule="auto"/>
      </w:pPr>
      <w:r>
        <w:rPr>
          <w:noProof/>
        </w:rPr>
        <w:drawing>
          <wp:inline distT="0" distB="0" distL="0" distR="0" wp14:anchorId="7E832895" wp14:editId="08B8EB3F">
            <wp:extent cx="5207000" cy="914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JBX_CUMM97}NU_2(LOJ)7K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1529" w14:textId="384D386C" w:rsidR="009F7942" w:rsidRDefault="00452586" w:rsidP="003D390E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程序包</w:t>
      </w:r>
      <w:r w:rsidR="00C704DB">
        <w:rPr>
          <w:rFonts w:hint="eastAsia"/>
        </w:rPr>
        <w:t>部署</w:t>
      </w:r>
    </w:p>
    <w:p w14:paraId="4149834C" w14:textId="489457EE" w:rsidR="003529AB" w:rsidRPr="003529AB" w:rsidRDefault="003529AB" w:rsidP="003D390E">
      <w:pPr>
        <w:spacing w:line="240" w:lineRule="auto"/>
        <w:rPr>
          <w:rFonts w:hint="eastAsia"/>
        </w:rPr>
      </w:pPr>
      <w:r>
        <w:rPr>
          <w:rFonts w:hint="eastAsia"/>
        </w:rPr>
        <w:t>服务器包地址</w:t>
      </w:r>
      <w:r>
        <w:rPr>
          <w:rFonts w:hint="eastAsia"/>
        </w:rPr>
        <w:t>: /home/wwwroot/caigo/package/</w:t>
      </w:r>
      <w:r w:rsidR="00A8181E">
        <w:rPr>
          <w:rFonts w:hint="eastAsia"/>
        </w:rPr>
        <w:t>【版本号】</w:t>
      </w:r>
      <w:r w:rsidR="001D3C71">
        <w:rPr>
          <w:rFonts w:hint="eastAsia"/>
        </w:rPr>
        <w:t>/</w:t>
      </w:r>
      <w:r w:rsidR="001D3C71">
        <w:rPr>
          <w:rFonts w:hint="eastAsia"/>
        </w:rPr>
        <w:t>【第几次发包】</w:t>
      </w:r>
    </w:p>
    <w:p w14:paraId="18F79FDE" w14:textId="47013045" w:rsidR="006263AC" w:rsidRPr="00BF0FF8" w:rsidRDefault="00D869B6" w:rsidP="003D390E">
      <w:pPr>
        <w:spacing w:line="240" w:lineRule="auto"/>
        <w:rPr>
          <w:rFonts w:hint="eastAsia"/>
          <w:caps/>
        </w:rPr>
      </w:pPr>
      <w:r>
        <w:rPr>
          <w:rFonts w:hint="eastAsia"/>
        </w:rPr>
        <w:t>std-sms</w:t>
      </w:r>
      <w:r>
        <w:rPr>
          <w:rFonts w:hint="eastAsia"/>
        </w:rPr>
        <w:t>：</w:t>
      </w:r>
      <w:r w:rsidR="00E36F41">
        <w:rPr>
          <w:rFonts w:hint="eastAsia"/>
        </w:rPr>
        <w:t>详见</w:t>
      </w:r>
      <w:r w:rsidR="00380875">
        <w:rPr>
          <w:rFonts w:hint="eastAsia"/>
        </w:rPr>
        <w:t>《</w:t>
      </w:r>
      <w:r w:rsidR="00E36F41">
        <w:rPr>
          <w:rFonts w:hint="eastAsia"/>
        </w:rPr>
        <w:t>std-sms</w:t>
      </w:r>
      <w:r w:rsidR="00E36F41">
        <w:rPr>
          <w:rFonts w:hint="eastAsia"/>
        </w:rPr>
        <w:t>部署文档</w:t>
      </w:r>
      <w:r w:rsidR="00380875">
        <w:rPr>
          <w:rFonts w:hint="eastAsia"/>
        </w:rPr>
        <w:t>》</w:t>
      </w:r>
    </w:p>
    <w:p w14:paraId="2AF382D5" w14:textId="3BDFE7D4" w:rsidR="00D869B6" w:rsidRDefault="00D869B6" w:rsidP="003D390E">
      <w:pPr>
        <w:spacing w:line="240" w:lineRule="auto"/>
        <w:rPr>
          <w:rFonts w:hint="eastAsia"/>
        </w:rPr>
      </w:pPr>
      <w:r>
        <w:rPr>
          <w:rFonts w:hint="eastAsia"/>
        </w:rPr>
        <w:t>std-certi</w:t>
      </w:r>
      <w:r>
        <w:rPr>
          <w:rFonts w:hint="eastAsia"/>
        </w:rPr>
        <w:t>：</w:t>
      </w:r>
      <w:r w:rsidR="00E36F41">
        <w:rPr>
          <w:rFonts w:hint="eastAsia"/>
        </w:rPr>
        <w:t>详见</w:t>
      </w:r>
      <w:r w:rsidR="00380875">
        <w:rPr>
          <w:rFonts w:hint="eastAsia"/>
        </w:rPr>
        <w:t>《</w:t>
      </w:r>
      <w:r w:rsidR="00E36F41">
        <w:rPr>
          <w:rFonts w:hint="eastAsia"/>
        </w:rPr>
        <w:t>std-</w:t>
      </w:r>
      <w:r w:rsidR="00E36F41" w:rsidRPr="00E36F41">
        <w:rPr>
          <w:rFonts w:hint="eastAsia"/>
        </w:rPr>
        <w:t xml:space="preserve"> </w:t>
      </w:r>
      <w:r w:rsidR="00E36F41">
        <w:rPr>
          <w:rFonts w:hint="eastAsia"/>
        </w:rPr>
        <w:t>certi</w:t>
      </w:r>
      <w:r w:rsidR="00E36F41">
        <w:rPr>
          <w:rFonts w:hint="eastAsia"/>
        </w:rPr>
        <w:t>部署文档</w:t>
      </w:r>
      <w:r w:rsidR="00380875">
        <w:rPr>
          <w:rFonts w:hint="eastAsia"/>
        </w:rPr>
        <w:t>》</w:t>
      </w:r>
    </w:p>
    <w:p w14:paraId="26F04CAA" w14:textId="17CD9492" w:rsidR="00D869B6" w:rsidRDefault="00D869B6" w:rsidP="003D390E">
      <w:pPr>
        <w:spacing w:line="240" w:lineRule="auto"/>
        <w:rPr>
          <w:rFonts w:hint="eastAsia"/>
        </w:rPr>
      </w:pPr>
      <w:r>
        <w:rPr>
          <w:rFonts w:hint="eastAsia"/>
        </w:rPr>
        <w:t>std-user</w:t>
      </w:r>
      <w:r>
        <w:rPr>
          <w:rFonts w:hint="eastAsia"/>
        </w:rPr>
        <w:t>：</w:t>
      </w:r>
      <w:r w:rsidR="00E36F41">
        <w:rPr>
          <w:rFonts w:hint="eastAsia"/>
        </w:rPr>
        <w:t>详见</w:t>
      </w:r>
      <w:r w:rsidR="00380875">
        <w:rPr>
          <w:rFonts w:hint="eastAsia"/>
        </w:rPr>
        <w:t>《</w:t>
      </w:r>
      <w:r w:rsidR="00E36F41">
        <w:rPr>
          <w:rFonts w:hint="eastAsia"/>
        </w:rPr>
        <w:t>std-</w:t>
      </w:r>
      <w:r w:rsidR="00E36F41" w:rsidRPr="00E36F41">
        <w:rPr>
          <w:rFonts w:hint="eastAsia"/>
        </w:rPr>
        <w:t xml:space="preserve"> </w:t>
      </w:r>
      <w:r w:rsidR="00E36F41">
        <w:rPr>
          <w:rFonts w:hint="eastAsia"/>
        </w:rPr>
        <w:t>user</w:t>
      </w:r>
      <w:r w:rsidR="00E36F41">
        <w:rPr>
          <w:rFonts w:hint="eastAsia"/>
        </w:rPr>
        <w:t>部署文档</w:t>
      </w:r>
      <w:r w:rsidR="00380875">
        <w:rPr>
          <w:rFonts w:hint="eastAsia"/>
        </w:rPr>
        <w:t>》</w:t>
      </w:r>
    </w:p>
    <w:p w14:paraId="2A7023CA" w14:textId="44C975BD" w:rsidR="00D869B6" w:rsidRDefault="00D869B6" w:rsidP="003D390E">
      <w:pPr>
        <w:spacing w:line="240" w:lineRule="auto"/>
        <w:rPr>
          <w:rFonts w:hint="eastAsia"/>
        </w:rPr>
      </w:pPr>
      <w:r>
        <w:rPr>
          <w:rFonts w:hint="eastAsia"/>
        </w:rPr>
        <w:t>std-account</w:t>
      </w:r>
      <w:r>
        <w:rPr>
          <w:rFonts w:hint="eastAsia"/>
        </w:rPr>
        <w:t>：</w:t>
      </w:r>
      <w:r w:rsidR="00E36F41">
        <w:rPr>
          <w:rFonts w:hint="eastAsia"/>
        </w:rPr>
        <w:t>详见</w:t>
      </w:r>
      <w:r w:rsidR="00380875">
        <w:rPr>
          <w:rFonts w:hint="eastAsia"/>
        </w:rPr>
        <w:t>《</w:t>
      </w:r>
      <w:r w:rsidR="00E36F41">
        <w:rPr>
          <w:rFonts w:hint="eastAsia"/>
        </w:rPr>
        <w:t>std-</w:t>
      </w:r>
      <w:r w:rsidR="00E36F41" w:rsidRPr="00E36F41">
        <w:rPr>
          <w:rFonts w:hint="eastAsia"/>
        </w:rPr>
        <w:t xml:space="preserve"> </w:t>
      </w:r>
      <w:r w:rsidR="00E36F41">
        <w:rPr>
          <w:rFonts w:hint="eastAsia"/>
        </w:rPr>
        <w:t>account</w:t>
      </w:r>
      <w:r w:rsidR="00E36F41">
        <w:rPr>
          <w:rFonts w:hint="eastAsia"/>
        </w:rPr>
        <w:t>部署文档</w:t>
      </w:r>
      <w:r w:rsidR="00380875">
        <w:rPr>
          <w:rFonts w:hint="eastAsia"/>
        </w:rPr>
        <w:t>》</w:t>
      </w:r>
    </w:p>
    <w:p w14:paraId="0CC9A3F5" w14:textId="7FB69F2F" w:rsidR="00D869B6" w:rsidRDefault="00D869B6" w:rsidP="003D390E">
      <w:pPr>
        <w:spacing w:line="240" w:lineRule="auto"/>
        <w:rPr>
          <w:rFonts w:hint="eastAsia"/>
        </w:rPr>
      </w:pPr>
      <w:r>
        <w:rPr>
          <w:rFonts w:hint="eastAsia"/>
        </w:rPr>
        <w:t>xn-mall</w:t>
      </w:r>
      <w:r>
        <w:rPr>
          <w:rFonts w:hint="eastAsia"/>
        </w:rPr>
        <w:t>：</w:t>
      </w:r>
      <w:r w:rsidR="00E36F41">
        <w:rPr>
          <w:rFonts w:hint="eastAsia"/>
        </w:rPr>
        <w:t>详见</w:t>
      </w:r>
      <w:r w:rsidR="00380875">
        <w:rPr>
          <w:rFonts w:hint="eastAsia"/>
        </w:rPr>
        <w:t>《</w:t>
      </w:r>
      <w:r w:rsidR="00E36F41">
        <w:rPr>
          <w:rFonts w:hint="eastAsia"/>
        </w:rPr>
        <w:t>xn-mall</w:t>
      </w:r>
      <w:r w:rsidR="00E36F41">
        <w:rPr>
          <w:rFonts w:hint="eastAsia"/>
        </w:rPr>
        <w:t>部署文档</w:t>
      </w:r>
      <w:r w:rsidR="00380875">
        <w:rPr>
          <w:rFonts w:hint="eastAsia"/>
        </w:rPr>
        <w:t>》</w:t>
      </w:r>
    </w:p>
    <w:p w14:paraId="6F3C62B4" w14:textId="6747739C" w:rsidR="00D869B6" w:rsidRDefault="00D869B6" w:rsidP="003D390E">
      <w:pPr>
        <w:spacing w:line="240" w:lineRule="auto"/>
        <w:rPr>
          <w:rFonts w:hint="eastAsia"/>
        </w:rPr>
      </w:pPr>
      <w:r>
        <w:rPr>
          <w:rFonts w:hint="eastAsia"/>
        </w:rPr>
        <w:t>xn-mall-appms</w:t>
      </w:r>
      <w:r>
        <w:rPr>
          <w:rFonts w:hint="eastAsia"/>
        </w:rPr>
        <w:t>：</w:t>
      </w:r>
      <w:r w:rsidR="00E36F41">
        <w:rPr>
          <w:rFonts w:hint="eastAsia"/>
        </w:rPr>
        <w:t>详见</w:t>
      </w:r>
      <w:r w:rsidR="00380875">
        <w:rPr>
          <w:rFonts w:hint="eastAsia"/>
        </w:rPr>
        <w:t>《</w:t>
      </w:r>
      <w:r w:rsidR="00E36F41">
        <w:rPr>
          <w:rFonts w:hint="eastAsia"/>
        </w:rPr>
        <w:t>xn-mall-appms</w:t>
      </w:r>
      <w:r w:rsidR="00E36F41">
        <w:rPr>
          <w:rFonts w:hint="eastAsia"/>
        </w:rPr>
        <w:t>部署文档</w:t>
      </w:r>
      <w:r w:rsidR="00380875">
        <w:rPr>
          <w:rFonts w:hint="eastAsia"/>
        </w:rPr>
        <w:t>》</w:t>
      </w:r>
    </w:p>
    <w:p w14:paraId="42839053" w14:textId="01972EB3" w:rsidR="00D869B6" w:rsidRPr="006263AC" w:rsidRDefault="00D869B6" w:rsidP="003D390E">
      <w:pPr>
        <w:spacing w:line="240" w:lineRule="auto"/>
        <w:rPr>
          <w:rFonts w:hint="eastAsia"/>
        </w:rPr>
      </w:pPr>
      <w:r>
        <w:rPr>
          <w:rFonts w:hint="eastAsia"/>
        </w:rPr>
        <w:t>xn-mall-oss</w:t>
      </w:r>
      <w:r>
        <w:rPr>
          <w:rFonts w:hint="eastAsia"/>
        </w:rPr>
        <w:t>：</w:t>
      </w:r>
      <w:bookmarkStart w:id="0" w:name="_GoBack"/>
      <w:bookmarkEnd w:id="0"/>
      <w:r w:rsidR="00E36F41">
        <w:rPr>
          <w:rFonts w:hint="eastAsia"/>
        </w:rPr>
        <w:t>详见</w:t>
      </w:r>
      <w:r w:rsidR="00380875">
        <w:rPr>
          <w:rFonts w:hint="eastAsia"/>
        </w:rPr>
        <w:t>《</w:t>
      </w:r>
      <w:r w:rsidR="00E36F41">
        <w:rPr>
          <w:rFonts w:hint="eastAsia"/>
        </w:rPr>
        <w:t>xn-mall-oss</w:t>
      </w:r>
      <w:r w:rsidR="00E36F41">
        <w:rPr>
          <w:rFonts w:hint="eastAsia"/>
        </w:rPr>
        <w:t>部署文档</w:t>
      </w:r>
      <w:r w:rsidR="00380875">
        <w:rPr>
          <w:rFonts w:hint="eastAsia"/>
        </w:rPr>
        <w:t>》</w:t>
      </w:r>
    </w:p>
    <w:p w14:paraId="295C193A" w14:textId="31B3A699" w:rsidR="009F7942" w:rsidRDefault="00A72633" w:rsidP="003D390E">
      <w:pPr>
        <w:pStyle w:val="1"/>
        <w:spacing w:line="240" w:lineRule="auto"/>
        <w:rPr>
          <w:rFonts w:hint="eastAsia"/>
        </w:rPr>
      </w:pPr>
      <w:r>
        <w:rPr>
          <w:rFonts w:hint="eastAsia"/>
        </w:rPr>
        <w:t>运营测试</w:t>
      </w:r>
    </w:p>
    <w:p w14:paraId="4D409711" w14:textId="7C772B2B" w:rsidR="009F7942" w:rsidRDefault="00D869B6" w:rsidP="003D390E">
      <w:pPr>
        <w:spacing w:line="240" w:lineRule="auto"/>
        <w:rPr>
          <w:rFonts w:hint="eastAsia"/>
        </w:rPr>
      </w:pPr>
      <w:r>
        <w:rPr>
          <w:rFonts w:hint="eastAsia"/>
        </w:rPr>
        <w:t>根据《冒烟测试文档》进行测试</w:t>
      </w:r>
      <w:r w:rsidR="001D2119">
        <w:rPr>
          <w:rFonts w:hint="eastAsia"/>
        </w:rPr>
        <w:t>。</w:t>
      </w:r>
    </w:p>
    <w:sectPr w:rsidR="009F7942">
      <w:headerReference w:type="default" r:id="rId15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DC7D98" w14:textId="77777777" w:rsidR="00B32A87" w:rsidRDefault="00B32A87">
      <w:pPr>
        <w:spacing w:line="240" w:lineRule="auto"/>
      </w:pPr>
      <w:r>
        <w:separator/>
      </w:r>
    </w:p>
  </w:endnote>
  <w:endnote w:type="continuationSeparator" w:id="0">
    <w:p w14:paraId="6D118158" w14:textId="77777777" w:rsidR="00B32A87" w:rsidRDefault="00B32A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Songti SC Bold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C6B3A" w14:textId="77777777" w:rsidR="00B32A87" w:rsidRDefault="00B32A87">
      <w:pPr>
        <w:spacing w:line="240" w:lineRule="auto"/>
      </w:pPr>
      <w:r>
        <w:separator/>
      </w:r>
    </w:p>
  </w:footnote>
  <w:footnote w:type="continuationSeparator" w:id="0">
    <w:p w14:paraId="51DA44C0" w14:textId="77777777" w:rsidR="00B32A87" w:rsidRDefault="00B32A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2AFAA" w14:textId="77777777" w:rsidR="00B32A87" w:rsidRDefault="00B32A87">
    <w:pPr>
      <w:pStyle w:val="ad"/>
      <w:jc w:val="both"/>
    </w:pPr>
    <w:r>
      <w:rPr>
        <w:noProof/>
      </w:rPr>
      <w:drawing>
        <wp:inline distT="0" distB="0" distL="0" distR="0" wp14:anchorId="73FFF2EC" wp14:editId="3D172B77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851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FD6256F"/>
    <w:multiLevelType w:val="hybridMultilevel"/>
    <w:tmpl w:val="CA0CE112"/>
    <w:lvl w:ilvl="0" w:tplc="91F85DC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976A0C"/>
    <w:multiLevelType w:val="singleLevel"/>
    <w:tmpl w:val="57976A0C"/>
    <w:lvl w:ilvl="0">
      <w:start w:val="1"/>
      <w:numFmt w:val="decimal"/>
      <w:suff w:val="nothing"/>
      <w:lvlText w:val="%1."/>
      <w:lvlJc w:val="left"/>
    </w:lvl>
  </w:abstractNum>
  <w:abstractNum w:abstractNumId="3">
    <w:nsid w:val="57976AC5"/>
    <w:multiLevelType w:val="singleLevel"/>
    <w:tmpl w:val="57976AC5"/>
    <w:lvl w:ilvl="0">
      <w:start w:val="1"/>
      <w:numFmt w:val="decimal"/>
      <w:suff w:val="nothing"/>
      <w:lvlText w:val="%1."/>
      <w:lvlJc w:val="left"/>
    </w:lvl>
  </w:abstractNum>
  <w:abstractNum w:abstractNumId="4">
    <w:nsid w:val="57976C8A"/>
    <w:multiLevelType w:val="singleLevel"/>
    <w:tmpl w:val="57976C8A"/>
    <w:lvl w:ilvl="0">
      <w:start w:val="1"/>
      <w:numFmt w:val="decimal"/>
      <w:suff w:val="nothing"/>
      <w:lvlText w:val="%1."/>
      <w:lvlJc w:val="left"/>
    </w:lvl>
  </w:abstractNum>
  <w:abstractNum w:abstractNumId="5">
    <w:nsid w:val="57976DF7"/>
    <w:multiLevelType w:val="singleLevel"/>
    <w:tmpl w:val="57976DF7"/>
    <w:lvl w:ilvl="0">
      <w:start w:val="1"/>
      <w:numFmt w:val="decimal"/>
      <w:suff w:val="nothing"/>
      <w:lvlText w:val="%1."/>
      <w:lvlJc w:val="left"/>
    </w:lvl>
  </w:abstractNum>
  <w:abstractNum w:abstractNumId="6">
    <w:nsid w:val="57976E1F"/>
    <w:multiLevelType w:val="singleLevel"/>
    <w:tmpl w:val="57976E1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D3E"/>
    <w:rsid w:val="00013E33"/>
    <w:rsid w:val="000246A8"/>
    <w:rsid w:val="000309BC"/>
    <w:rsid w:val="0004139F"/>
    <w:rsid w:val="00053C02"/>
    <w:rsid w:val="00056855"/>
    <w:rsid w:val="0005735F"/>
    <w:rsid w:val="00063E90"/>
    <w:rsid w:val="00071522"/>
    <w:rsid w:val="0008297D"/>
    <w:rsid w:val="000A04D4"/>
    <w:rsid w:val="000B290E"/>
    <w:rsid w:val="000D1D3B"/>
    <w:rsid w:val="000D71F1"/>
    <w:rsid w:val="00100F37"/>
    <w:rsid w:val="00125777"/>
    <w:rsid w:val="0013030F"/>
    <w:rsid w:val="0013509F"/>
    <w:rsid w:val="00135937"/>
    <w:rsid w:val="001444B6"/>
    <w:rsid w:val="001512D9"/>
    <w:rsid w:val="00161BB9"/>
    <w:rsid w:val="00171926"/>
    <w:rsid w:val="001751D4"/>
    <w:rsid w:val="00187819"/>
    <w:rsid w:val="001914A5"/>
    <w:rsid w:val="00191DF4"/>
    <w:rsid w:val="001953D4"/>
    <w:rsid w:val="001A133B"/>
    <w:rsid w:val="001A20F5"/>
    <w:rsid w:val="001A35C3"/>
    <w:rsid w:val="001A66FB"/>
    <w:rsid w:val="001B0C17"/>
    <w:rsid w:val="001B1658"/>
    <w:rsid w:val="001C2A26"/>
    <w:rsid w:val="001D2119"/>
    <w:rsid w:val="001D3C71"/>
    <w:rsid w:val="001E524F"/>
    <w:rsid w:val="001F27E9"/>
    <w:rsid w:val="00211D68"/>
    <w:rsid w:val="002210E3"/>
    <w:rsid w:val="00225E07"/>
    <w:rsid w:val="002265F7"/>
    <w:rsid w:val="0022699F"/>
    <w:rsid w:val="002272A1"/>
    <w:rsid w:val="002322E2"/>
    <w:rsid w:val="00233996"/>
    <w:rsid w:val="002623BF"/>
    <w:rsid w:val="00263551"/>
    <w:rsid w:val="00275A9A"/>
    <w:rsid w:val="00276EA4"/>
    <w:rsid w:val="00292130"/>
    <w:rsid w:val="002A3949"/>
    <w:rsid w:val="002B28D3"/>
    <w:rsid w:val="002B3D85"/>
    <w:rsid w:val="002C25E8"/>
    <w:rsid w:val="002C7C71"/>
    <w:rsid w:val="002E2DA3"/>
    <w:rsid w:val="002E56F6"/>
    <w:rsid w:val="002F0016"/>
    <w:rsid w:val="00303D6D"/>
    <w:rsid w:val="003168AD"/>
    <w:rsid w:val="003231F2"/>
    <w:rsid w:val="003455FF"/>
    <w:rsid w:val="00347D84"/>
    <w:rsid w:val="00350EE0"/>
    <w:rsid w:val="003529AB"/>
    <w:rsid w:val="00360212"/>
    <w:rsid w:val="00370348"/>
    <w:rsid w:val="00380875"/>
    <w:rsid w:val="00385C68"/>
    <w:rsid w:val="003A5E43"/>
    <w:rsid w:val="003B0E51"/>
    <w:rsid w:val="003C148A"/>
    <w:rsid w:val="003D390E"/>
    <w:rsid w:val="003E3F5C"/>
    <w:rsid w:val="003F1558"/>
    <w:rsid w:val="00400FCE"/>
    <w:rsid w:val="00407576"/>
    <w:rsid w:val="0041330D"/>
    <w:rsid w:val="00416663"/>
    <w:rsid w:val="00420C4F"/>
    <w:rsid w:val="00435930"/>
    <w:rsid w:val="00452586"/>
    <w:rsid w:val="00460098"/>
    <w:rsid w:val="00461F4A"/>
    <w:rsid w:val="00463947"/>
    <w:rsid w:val="0046750B"/>
    <w:rsid w:val="0047142C"/>
    <w:rsid w:val="00474A55"/>
    <w:rsid w:val="004812FA"/>
    <w:rsid w:val="00484776"/>
    <w:rsid w:val="0048607B"/>
    <w:rsid w:val="004A0C37"/>
    <w:rsid w:val="004A1C8C"/>
    <w:rsid w:val="004B3B88"/>
    <w:rsid w:val="004C22B9"/>
    <w:rsid w:val="004C4937"/>
    <w:rsid w:val="004E1FA4"/>
    <w:rsid w:val="004E3A3E"/>
    <w:rsid w:val="004E5713"/>
    <w:rsid w:val="004F205B"/>
    <w:rsid w:val="004F7F05"/>
    <w:rsid w:val="0050016E"/>
    <w:rsid w:val="00505E34"/>
    <w:rsid w:val="00513AE0"/>
    <w:rsid w:val="00515F19"/>
    <w:rsid w:val="00520E17"/>
    <w:rsid w:val="00525724"/>
    <w:rsid w:val="00534D76"/>
    <w:rsid w:val="00534FB8"/>
    <w:rsid w:val="0056512C"/>
    <w:rsid w:val="00565228"/>
    <w:rsid w:val="00567EE2"/>
    <w:rsid w:val="005705F7"/>
    <w:rsid w:val="00570693"/>
    <w:rsid w:val="005770FF"/>
    <w:rsid w:val="00577472"/>
    <w:rsid w:val="00584652"/>
    <w:rsid w:val="00596487"/>
    <w:rsid w:val="005A165B"/>
    <w:rsid w:val="005A525F"/>
    <w:rsid w:val="005A6F79"/>
    <w:rsid w:val="005B31A2"/>
    <w:rsid w:val="005B6A24"/>
    <w:rsid w:val="005C3241"/>
    <w:rsid w:val="005D7BBF"/>
    <w:rsid w:val="005F5CD2"/>
    <w:rsid w:val="00600522"/>
    <w:rsid w:val="006263AC"/>
    <w:rsid w:val="006344A1"/>
    <w:rsid w:val="00637BD3"/>
    <w:rsid w:val="00652968"/>
    <w:rsid w:val="00653AB2"/>
    <w:rsid w:val="00655248"/>
    <w:rsid w:val="00662577"/>
    <w:rsid w:val="00676786"/>
    <w:rsid w:val="0068189B"/>
    <w:rsid w:val="006819C2"/>
    <w:rsid w:val="0068367B"/>
    <w:rsid w:val="0069321D"/>
    <w:rsid w:val="006A247B"/>
    <w:rsid w:val="006A4167"/>
    <w:rsid w:val="006B5A44"/>
    <w:rsid w:val="006B7193"/>
    <w:rsid w:val="006B77B3"/>
    <w:rsid w:val="006C00C8"/>
    <w:rsid w:val="006C2255"/>
    <w:rsid w:val="006D04F5"/>
    <w:rsid w:val="006D3C28"/>
    <w:rsid w:val="006D4EDA"/>
    <w:rsid w:val="006D71FE"/>
    <w:rsid w:val="006E0DD6"/>
    <w:rsid w:val="006E1439"/>
    <w:rsid w:val="006F3DF0"/>
    <w:rsid w:val="00730A3B"/>
    <w:rsid w:val="007378AF"/>
    <w:rsid w:val="00763463"/>
    <w:rsid w:val="007A1EAB"/>
    <w:rsid w:val="007B7B4C"/>
    <w:rsid w:val="007C263E"/>
    <w:rsid w:val="007C2B83"/>
    <w:rsid w:val="007E05EF"/>
    <w:rsid w:val="007E2099"/>
    <w:rsid w:val="007F1B98"/>
    <w:rsid w:val="00806841"/>
    <w:rsid w:val="0082047A"/>
    <w:rsid w:val="00826B3C"/>
    <w:rsid w:val="00843B13"/>
    <w:rsid w:val="00846D7C"/>
    <w:rsid w:val="008508C2"/>
    <w:rsid w:val="008614C7"/>
    <w:rsid w:val="0086545C"/>
    <w:rsid w:val="008765F0"/>
    <w:rsid w:val="00877A4E"/>
    <w:rsid w:val="00880979"/>
    <w:rsid w:val="008815C4"/>
    <w:rsid w:val="00891A4E"/>
    <w:rsid w:val="00897EBD"/>
    <w:rsid w:val="008A0170"/>
    <w:rsid w:val="008A3F6A"/>
    <w:rsid w:val="008B1179"/>
    <w:rsid w:val="008B39DD"/>
    <w:rsid w:val="008D1B30"/>
    <w:rsid w:val="008E004B"/>
    <w:rsid w:val="008E1D24"/>
    <w:rsid w:val="008E37EF"/>
    <w:rsid w:val="008F0EC7"/>
    <w:rsid w:val="008F17C9"/>
    <w:rsid w:val="0090481D"/>
    <w:rsid w:val="009141E7"/>
    <w:rsid w:val="00916E89"/>
    <w:rsid w:val="00920430"/>
    <w:rsid w:val="0095666F"/>
    <w:rsid w:val="0096070C"/>
    <w:rsid w:val="009653F8"/>
    <w:rsid w:val="009B00E9"/>
    <w:rsid w:val="009B271D"/>
    <w:rsid w:val="009C284C"/>
    <w:rsid w:val="009C3DEA"/>
    <w:rsid w:val="009D19BB"/>
    <w:rsid w:val="009E077F"/>
    <w:rsid w:val="009E0F7F"/>
    <w:rsid w:val="009E6F7F"/>
    <w:rsid w:val="009F7942"/>
    <w:rsid w:val="00A31EE1"/>
    <w:rsid w:val="00A33306"/>
    <w:rsid w:val="00A36F12"/>
    <w:rsid w:val="00A451BC"/>
    <w:rsid w:val="00A457A6"/>
    <w:rsid w:val="00A57013"/>
    <w:rsid w:val="00A61479"/>
    <w:rsid w:val="00A65794"/>
    <w:rsid w:val="00A72633"/>
    <w:rsid w:val="00A73399"/>
    <w:rsid w:val="00A75E84"/>
    <w:rsid w:val="00A811A6"/>
    <w:rsid w:val="00A81575"/>
    <w:rsid w:val="00A8181E"/>
    <w:rsid w:val="00A81FEB"/>
    <w:rsid w:val="00A93631"/>
    <w:rsid w:val="00A959AF"/>
    <w:rsid w:val="00AB0703"/>
    <w:rsid w:val="00AB7709"/>
    <w:rsid w:val="00AB7F41"/>
    <w:rsid w:val="00AC22C5"/>
    <w:rsid w:val="00AE6438"/>
    <w:rsid w:val="00B07210"/>
    <w:rsid w:val="00B13F6B"/>
    <w:rsid w:val="00B1414D"/>
    <w:rsid w:val="00B20A5C"/>
    <w:rsid w:val="00B21771"/>
    <w:rsid w:val="00B242D4"/>
    <w:rsid w:val="00B32A87"/>
    <w:rsid w:val="00B33DBD"/>
    <w:rsid w:val="00B3540A"/>
    <w:rsid w:val="00B41033"/>
    <w:rsid w:val="00B426E9"/>
    <w:rsid w:val="00B42E06"/>
    <w:rsid w:val="00B57851"/>
    <w:rsid w:val="00B6173E"/>
    <w:rsid w:val="00B632B9"/>
    <w:rsid w:val="00B7104C"/>
    <w:rsid w:val="00B76212"/>
    <w:rsid w:val="00B7651C"/>
    <w:rsid w:val="00B9031A"/>
    <w:rsid w:val="00B93AAF"/>
    <w:rsid w:val="00B95C97"/>
    <w:rsid w:val="00BA1D3E"/>
    <w:rsid w:val="00BA4F34"/>
    <w:rsid w:val="00BB3F50"/>
    <w:rsid w:val="00BC28FA"/>
    <w:rsid w:val="00BC31D4"/>
    <w:rsid w:val="00BC418B"/>
    <w:rsid w:val="00BD40A8"/>
    <w:rsid w:val="00BD717C"/>
    <w:rsid w:val="00BF0FF8"/>
    <w:rsid w:val="00C06B67"/>
    <w:rsid w:val="00C13A80"/>
    <w:rsid w:val="00C13BA6"/>
    <w:rsid w:val="00C13D15"/>
    <w:rsid w:val="00C343F2"/>
    <w:rsid w:val="00C65FD1"/>
    <w:rsid w:val="00C704DB"/>
    <w:rsid w:val="00C77D01"/>
    <w:rsid w:val="00C91486"/>
    <w:rsid w:val="00C91A29"/>
    <w:rsid w:val="00CA3744"/>
    <w:rsid w:val="00CA4156"/>
    <w:rsid w:val="00CA43C3"/>
    <w:rsid w:val="00CA4750"/>
    <w:rsid w:val="00CB1E64"/>
    <w:rsid w:val="00CB1F75"/>
    <w:rsid w:val="00CB2D7A"/>
    <w:rsid w:val="00CB6A59"/>
    <w:rsid w:val="00CC01BC"/>
    <w:rsid w:val="00CC2324"/>
    <w:rsid w:val="00CC5CDE"/>
    <w:rsid w:val="00CD2B2C"/>
    <w:rsid w:val="00CD319B"/>
    <w:rsid w:val="00CE155E"/>
    <w:rsid w:val="00CE373E"/>
    <w:rsid w:val="00CF0FE5"/>
    <w:rsid w:val="00CF1F1E"/>
    <w:rsid w:val="00D02E40"/>
    <w:rsid w:val="00D04C65"/>
    <w:rsid w:val="00D1484D"/>
    <w:rsid w:val="00D30811"/>
    <w:rsid w:val="00D41540"/>
    <w:rsid w:val="00D44401"/>
    <w:rsid w:val="00D571B0"/>
    <w:rsid w:val="00D60EDF"/>
    <w:rsid w:val="00D82A4A"/>
    <w:rsid w:val="00D8366E"/>
    <w:rsid w:val="00D84010"/>
    <w:rsid w:val="00D85A96"/>
    <w:rsid w:val="00D869B6"/>
    <w:rsid w:val="00DB29FA"/>
    <w:rsid w:val="00DB41C5"/>
    <w:rsid w:val="00DB4DF9"/>
    <w:rsid w:val="00DD5585"/>
    <w:rsid w:val="00DE1644"/>
    <w:rsid w:val="00DF1773"/>
    <w:rsid w:val="00E01C4F"/>
    <w:rsid w:val="00E07AC3"/>
    <w:rsid w:val="00E234B0"/>
    <w:rsid w:val="00E341E2"/>
    <w:rsid w:val="00E36F41"/>
    <w:rsid w:val="00E37B45"/>
    <w:rsid w:val="00E4190B"/>
    <w:rsid w:val="00E6162A"/>
    <w:rsid w:val="00E6226B"/>
    <w:rsid w:val="00E653F7"/>
    <w:rsid w:val="00E662B8"/>
    <w:rsid w:val="00E72A7D"/>
    <w:rsid w:val="00E837F7"/>
    <w:rsid w:val="00EA7D6D"/>
    <w:rsid w:val="00EB3669"/>
    <w:rsid w:val="00EB5583"/>
    <w:rsid w:val="00ED07AE"/>
    <w:rsid w:val="00ED6782"/>
    <w:rsid w:val="00EE37F9"/>
    <w:rsid w:val="00EE7135"/>
    <w:rsid w:val="00EE7DF5"/>
    <w:rsid w:val="00F02733"/>
    <w:rsid w:val="00F1263F"/>
    <w:rsid w:val="00F146FC"/>
    <w:rsid w:val="00F1597A"/>
    <w:rsid w:val="00F17688"/>
    <w:rsid w:val="00F20738"/>
    <w:rsid w:val="00F31CD1"/>
    <w:rsid w:val="00F31D1F"/>
    <w:rsid w:val="00F37D80"/>
    <w:rsid w:val="00F51ABD"/>
    <w:rsid w:val="00F53AF5"/>
    <w:rsid w:val="00F714CF"/>
    <w:rsid w:val="00F72DA5"/>
    <w:rsid w:val="00F83F32"/>
    <w:rsid w:val="00F86107"/>
    <w:rsid w:val="00F96318"/>
    <w:rsid w:val="00F97654"/>
    <w:rsid w:val="00FA3046"/>
    <w:rsid w:val="00FA51F8"/>
    <w:rsid w:val="00FD102F"/>
    <w:rsid w:val="00FD4DAA"/>
    <w:rsid w:val="00FD76BC"/>
    <w:rsid w:val="00FE1E90"/>
    <w:rsid w:val="12306E11"/>
    <w:rsid w:val="516A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5E9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uiPriority="0"/>
    <w:lsdException w:name="footer" w:semiHidden="0" w:uiPriority="0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/>
    <w:lsdException w:name="annotation subject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</w:style>
  <w:style w:type="paragraph" w:styleId="a7">
    <w:name w:val="Document Map"/>
    <w:basedOn w:val="a"/>
    <w:link w:val="a8"/>
    <w:uiPriority w:val="99"/>
    <w:unhideWhenUsed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table" w:styleId="af0">
    <w:name w:val="Table Grid"/>
    <w:basedOn w:val="a1"/>
    <w:uiPriority w:val="59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paragraph" w:styleId="af1">
    <w:name w:val="List Paragraph"/>
    <w:basedOn w:val="a"/>
    <w:uiPriority w:val="99"/>
    <w:unhideWhenUsed/>
    <w:rsid w:val="006E0DD6"/>
    <w:pPr>
      <w:ind w:firstLineChars="200" w:firstLine="420"/>
    </w:pPr>
  </w:style>
  <w:style w:type="character" w:styleId="af2">
    <w:name w:val="Hyperlink"/>
    <w:basedOn w:val="a0"/>
    <w:uiPriority w:val="99"/>
    <w:unhideWhenUsed/>
    <w:rsid w:val="00EB55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semiHidden="0" w:uiPriority="0"/>
    <w:lsdException w:name="footer" w:semiHidden="0" w:uiPriority="0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/>
    <w:lsdException w:name="annotation subject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="宋体" w:hAnsi="Arial" w:cs="Times New Roman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</w:style>
  <w:style w:type="paragraph" w:styleId="a7">
    <w:name w:val="Document Map"/>
    <w:basedOn w:val="a"/>
    <w:link w:val="a8"/>
    <w:uiPriority w:val="99"/>
    <w:unhideWhenUsed/>
    <w:rPr>
      <w:rFonts w:ascii="宋体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Heiti SC Light" w:eastAsia="Heiti SC Light"/>
      <w:szCs w:val="18"/>
    </w:rPr>
  </w:style>
  <w:style w:type="paragraph" w:styleId="ab">
    <w:name w:val="footer"/>
    <w:basedOn w:val="a"/>
    <w:link w:val="ac"/>
    <w:unhideWhenUsed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d">
    <w:name w:val="header"/>
    <w:basedOn w:val="a"/>
    <w:link w:val="ae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af">
    <w:name w:val="annotation reference"/>
    <w:uiPriority w:val="99"/>
    <w:unhideWhenUsed/>
    <w:qFormat/>
    <w:rPr>
      <w:sz w:val="21"/>
      <w:szCs w:val="21"/>
    </w:rPr>
  </w:style>
  <w:style w:type="table" w:styleId="af0">
    <w:name w:val="Table Grid"/>
    <w:basedOn w:val="a1"/>
    <w:uiPriority w:val="59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10">
    <w:name w:val="标题 1字符"/>
    <w:basedOn w:val="a0"/>
    <w:link w:val="1"/>
    <w:uiPriority w:val="9"/>
    <w:qFormat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Pr>
      <w:rFonts w:ascii="Arial" w:eastAsia="宋体" w:hAnsi="Arial" w:cs="Times New Roman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 w:hAnsi="Arial" w:cs="Times New Roman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Pr>
      <w:rFonts w:ascii="Arial" w:eastAsia="宋体" w:hAnsi="Arial" w:cs="Times New Roman"/>
      <w:kern w:val="0"/>
      <w:sz w:val="18"/>
      <w:szCs w:val="22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eastAsia="宋体" w:hAnsi="Arial" w:cs="Times New Roman"/>
      <w:b/>
      <w:bCs/>
      <w:kern w:val="0"/>
      <w:sz w:val="18"/>
      <w:szCs w:val="22"/>
    </w:rPr>
  </w:style>
  <w:style w:type="paragraph" w:styleId="af1">
    <w:name w:val="List Paragraph"/>
    <w:basedOn w:val="a"/>
    <w:uiPriority w:val="99"/>
    <w:unhideWhenUsed/>
    <w:rsid w:val="006E0DD6"/>
    <w:pPr>
      <w:ind w:firstLineChars="200" w:firstLine="420"/>
    </w:pPr>
  </w:style>
  <w:style w:type="character" w:styleId="af2">
    <w:name w:val="Hyperlink"/>
    <w:basedOn w:val="a0"/>
    <w:uiPriority w:val="99"/>
    <w:unhideWhenUsed/>
    <w:rsid w:val="00EB55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ixian\Desktop\&#21830;&#22478;\Macintosh%20HD:Users:myb858:Library:Application%20Support:Microsoft:Office:&#29992;&#25143;&#27169;&#26495;:&#25105;&#30340;&#27169;&#26495;:&#38596;&#29275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TotalTime>152</TotalTime>
  <Pages>5</Pages>
  <Words>308</Words>
  <Characters>1756</Characters>
  <Application>Microsoft Macintosh Word</Application>
  <DocSecurity>0</DocSecurity>
  <Lines>14</Lines>
  <Paragraphs>4</Paragraphs>
  <ScaleCrop>false</ScaleCrop>
  <Company>浙江汇信科技有限公司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haiqing zheng</cp:lastModifiedBy>
  <cp:revision>640</cp:revision>
  <dcterms:created xsi:type="dcterms:W3CDTF">2016-05-23T01:53:00Z</dcterms:created>
  <dcterms:modified xsi:type="dcterms:W3CDTF">2016-07-27T17:58:00Z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