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911F5A" w14:textId="77777777" w:rsidR="00407576" w:rsidRDefault="00407576" w:rsidP="00407576">
      <w:pPr>
        <w:pStyle w:val="1"/>
        <w:pageBreakBefore/>
        <w:spacing w:line="415" w:lineRule="auto"/>
        <w:ind w:left="0" w:firstLine="0"/>
        <w:rPr>
          <w:rFonts w:asciiTheme="minorEastAsia" w:hAnsiTheme="minorEastAsia" w:hint="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分销引导接口（预留）</w:t>
      </w:r>
    </w:p>
    <w:p w14:paraId="5742C979" w14:textId="77777777" w:rsidR="00E37B45" w:rsidRDefault="00E37B45" w:rsidP="00E37B45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受款账号接口</w:t>
      </w:r>
    </w:p>
    <w:p w14:paraId="383815C7" w14:textId="77777777" w:rsidR="00E37B45" w:rsidRDefault="00E37B45" w:rsidP="00E37B4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新增受款账号</w:t>
      </w:r>
    </w:p>
    <w:p w14:paraId="5AA83F92" w14:textId="77777777" w:rsidR="00E37B45" w:rsidRDefault="00E37B45" w:rsidP="00E37B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9B9A6F" w14:textId="77777777" w:rsidR="00E37B45" w:rsidRDefault="00E37B45" w:rsidP="00E37B4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新增受款账号</w:t>
      </w:r>
    </w:p>
    <w:p w14:paraId="0380585D" w14:textId="77777777" w:rsidR="00E37B45" w:rsidRDefault="00E37B45" w:rsidP="00E37B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37B45" w14:paraId="429F0791" w14:textId="77777777" w:rsidTr="00A440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CA9890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4BAFAC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37B45" w14:paraId="2EB41DCF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F21459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038FE6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37B45" w14:paraId="2A938520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E84AF7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90CB7C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DB2127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602400</w:t>
            </w:r>
          </w:p>
        </w:tc>
      </w:tr>
      <w:tr w:rsidR="00E37B45" w14:paraId="462D9FE2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66D9B0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BA3691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CC1572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5F75CD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"1",</w:t>
            </w:r>
          </w:p>
          <w:p w14:paraId="77372CEF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"subbranch": "工商银行城西支行",</w:t>
            </w:r>
          </w:p>
          <w:p w14:paraId="1AC3C982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"cardNo": "6228480088953680175",</w:t>
            </w:r>
          </w:p>
          <w:p w14:paraId="64163D4B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443A4182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"admin",</w:t>
            </w:r>
          </w:p>
          <w:p w14:paraId="09EFFB36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"remark": "第一个账号"</w:t>
            </w:r>
          </w:p>
          <w:p w14:paraId="5684F812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7B45" w14:paraId="0FA80EC1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5B76AB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E46898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D6D55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7B45" w14:paraId="4264218F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AB06B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5EDC73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C10FA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宁波品味时光食品贸易有限公司</w:t>
            </w:r>
          </w:p>
        </w:tc>
      </w:tr>
      <w:tr w:rsidR="00E37B45" w14:paraId="2E61101A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84384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F2ED41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4A955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工商银行城西支行</w:t>
            </w:r>
          </w:p>
        </w:tc>
      </w:tr>
      <w:tr w:rsidR="00E37B45" w14:paraId="20ADAC49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B37056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98A9A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71D59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E37B45" w14:paraId="1B187C28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734E7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5473A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3A5696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启用 0 不启用</w:t>
            </w:r>
          </w:p>
        </w:tc>
      </w:tr>
      <w:tr w:rsidR="00E37B45" w14:paraId="656AF3DE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FBED6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8C2FB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CC33E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admin</w:t>
            </w:r>
          </w:p>
        </w:tc>
      </w:tr>
      <w:tr w:rsidR="00E37B45" w14:paraId="3319CFBA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A7D64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934D4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C7824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第一个账号</w:t>
            </w:r>
          </w:p>
        </w:tc>
      </w:tr>
    </w:tbl>
    <w:p w14:paraId="0042D376" w14:textId="77777777" w:rsidR="00E37B45" w:rsidRDefault="00E37B45" w:rsidP="00E37B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EB714E2" w14:textId="77777777" w:rsidR="00E37B45" w:rsidRDefault="00E37B45" w:rsidP="00E37B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0A8F2B9" w14:textId="77777777" w:rsidR="00E37B45" w:rsidRDefault="00E37B45" w:rsidP="00E37B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749C85" w14:textId="77777777" w:rsidR="00E37B45" w:rsidRDefault="00E37B45" w:rsidP="00E37B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0A550CA" w14:textId="77777777" w:rsidR="00E37B45" w:rsidRDefault="00E37B45" w:rsidP="00E37B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119313F" w14:textId="77777777" w:rsidR="00E37B45" w:rsidRDefault="00E37B45" w:rsidP="00E37B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E830BE3" w14:textId="77777777" w:rsidR="00E37B45" w:rsidRDefault="00E37B45" w:rsidP="00E37B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6BE0AC" w14:textId="77777777" w:rsidR="00E37B45" w:rsidRDefault="00E37B45" w:rsidP="00E37B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7B45" w14:paraId="4D7438FB" w14:textId="77777777" w:rsidTr="00A440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72531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7A8232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19740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7B45" w14:paraId="4312E71F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AE100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6CBD0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5CC7F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7B45" w14:paraId="4DA4A642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3978F0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E15F84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19F3A4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37B45" w14:paraId="2307D491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B0DFD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47ED9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31FCE" w14:textId="77777777" w:rsidR="00E37B45" w:rsidRDefault="00E37B45" w:rsidP="00A440F1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7E727106" w14:textId="77777777" w:rsidR="00E37B45" w:rsidRDefault="00E37B45" w:rsidP="00E37B45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删除受款账号</w:t>
      </w:r>
    </w:p>
    <w:p w14:paraId="0766F5C9" w14:textId="77777777" w:rsidR="00E37B45" w:rsidRDefault="00E37B45" w:rsidP="00E37B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3EFC437" w14:textId="77777777" w:rsidR="00E37B45" w:rsidRDefault="00E37B45" w:rsidP="00E37B4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删除受款账号</w:t>
      </w:r>
    </w:p>
    <w:p w14:paraId="70471B30" w14:textId="77777777" w:rsidR="00E37B45" w:rsidRDefault="00E37B45" w:rsidP="00E37B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37B45" w14:paraId="346F530E" w14:textId="77777777" w:rsidTr="00A440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EAFCE4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F4ABCB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37B45" w14:paraId="4ED01315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D1FE6D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1A7A3B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37B45" w14:paraId="4262482F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78EAF7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DAD381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F0EA88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60240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E37B45" w14:paraId="79250CDA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7818C0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5A6A3F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AACD54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393CC35" w14:textId="77777777" w:rsidR="00E37B45" w:rsidRDefault="00E37B45" w:rsidP="00A440F1">
            <w:pPr>
              <w:rPr>
                <w:rFonts w:ascii="Times" w:eastAsia="Times New Roman" w:hAnsi="Times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": "MC201606111902427972" </w:t>
            </w:r>
          </w:p>
          <w:p w14:paraId="680DEC09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7B45" w14:paraId="2AE42FF1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6B0381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722C87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230785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7B45" w14:paraId="0FE5E314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0FF3FD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FF6AA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6DC14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MC000000000001</w:t>
            </w:r>
          </w:p>
        </w:tc>
      </w:tr>
    </w:tbl>
    <w:p w14:paraId="01453AC1" w14:textId="77777777" w:rsidR="00E37B45" w:rsidRDefault="00E37B45" w:rsidP="00E37B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7EBB256" w14:textId="77777777" w:rsidR="00E37B45" w:rsidRDefault="00E37B45" w:rsidP="00E37B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8257E3D" w14:textId="77777777" w:rsidR="00E37B45" w:rsidRDefault="00E37B45" w:rsidP="00E37B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68A5CE" w14:textId="77777777" w:rsidR="00E37B45" w:rsidRDefault="00E37B45" w:rsidP="00E37B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6AD99CA" w14:textId="77777777" w:rsidR="00E37B45" w:rsidRDefault="00E37B45" w:rsidP="00E37B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CF1BEF1" w14:textId="77777777" w:rsidR="00E37B45" w:rsidRDefault="00E37B45" w:rsidP="00E37B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136CDE3" w14:textId="77777777" w:rsidR="00E37B45" w:rsidRDefault="00E37B45" w:rsidP="00E37B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E8548FF" w14:textId="77777777" w:rsidR="00E37B45" w:rsidRDefault="00E37B45" w:rsidP="00E37B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7B45" w14:paraId="201607A5" w14:textId="77777777" w:rsidTr="00A440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E15B5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A3AE00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57098C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7B45" w14:paraId="512B8EE8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FF8DF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B31C5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61133B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7B45" w14:paraId="6E66A0B8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63745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31580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CBBA0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37B45" w14:paraId="3633AD7B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0AA80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9F3D9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CB5B5" w14:textId="77777777" w:rsidR="00E37B45" w:rsidRDefault="00E37B45" w:rsidP="00A440F1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77932185" w14:textId="77777777" w:rsidR="00E37B45" w:rsidRDefault="00E37B45" w:rsidP="00E37B4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修改受款账号</w:t>
      </w:r>
    </w:p>
    <w:p w14:paraId="6279E35A" w14:textId="77777777" w:rsidR="00E37B45" w:rsidRDefault="00E37B45" w:rsidP="00E37B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913CD3B" w14:textId="77777777" w:rsidR="00E37B45" w:rsidRDefault="00E37B45" w:rsidP="00E37B4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修改受款账号</w:t>
      </w:r>
    </w:p>
    <w:p w14:paraId="07B552F6" w14:textId="77777777" w:rsidR="00E37B45" w:rsidRDefault="00E37B45" w:rsidP="00E37B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37B45" w14:paraId="00DAB0DB" w14:textId="77777777" w:rsidTr="00A440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3C6B07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2C634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37B45" w14:paraId="6D51981E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BF6DB1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DFF89E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37B45" w14:paraId="6DC23834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45A51E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DC513C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251C7A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60240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E37B45" w14:paraId="254B7E05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F31DF6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D13A5C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B8CD03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9DD403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"MC201606111902213535",</w:t>
            </w:r>
          </w:p>
          <w:p w14:paraId="15DB74E6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"1",</w:t>
            </w:r>
          </w:p>
          <w:p w14:paraId="1F204E0F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"subbranch": "工商银行西湖支行",</w:t>
            </w:r>
          </w:p>
          <w:p w14:paraId="355F5943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"cardNo": "6228480088953680175",</w:t>
            </w:r>
          </w:p>
          <w:p w14:paraId="25F02194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0844F420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"admin",</w:t>
            </w:r>
          </w:p>
          <w:p w14:paraId="58561C6E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"remark": "第一个账号"</w:t>
            </w:r>
          </w:p>
          <w:p w14:paraId="7A8D99A0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7B45" w14:paraId="730CC81C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2E590F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1B8D15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04967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7B45" w14:paraId="2E804479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5D641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94DA8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852244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MC000000000001</w:t>
            </w:r>
          </w:p>
        </w:tc>
      </w:tr>
      <w:tr w:rsidR="00E37B45" w14:paraId="09923F40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CFB186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A13CE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6B387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宁波品味时光食品贸易有限公司</w:t>
            </w:r>
          </w:p>
        </w:tc>
      </w:tr>
      <w:tr w:rsidR="00E37B45" w14:paraId="12EE6694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9141CE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966795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10A09C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工商银行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西湖</w:t>
            </w:r>
            <w:r>
              <w:rPr>
                <w:rFonts w:ascii="宋体" w:hAnsi="宋体" w:cs="宋体" w:hint="eastAsia"/>
                <w:sz w:val="20"/>
                <w:szCs w:val="20"/>
              </w:rPr>
              <w:t>支行</w:t>
            </w:r>
          </w:p>
        </w:tc>
      </w:tr>
      <w:tr w:rsidR="00E37B45" w14:paraId="005E5B0F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1F070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1ED21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2C8CE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E37B45" w14:paraId="1B6FA56F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D80838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C027E9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7D628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启用 0 不启用</w:t>
            </w:r>
          </w:p>
        </w:tc>
      </w:tr>
      <w:tr w:rsidR="00E37B45" w14:paraId="7C335372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A5DA8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57B0B3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22A57B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admin</w:t>
            </w:r>
          </w:p>
        </w:tc>
      </w:tr>
      <w:tr w:rsidR="00E37B45" w14:paraId="0D00FEDE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152EAE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CA333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FDBB22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第一个账号</w:t>
            </w:r>
          </w:p>
        </w:tc>
      </w:tr>
    </w:tbl>
    <w:p w14:paraId="7A3E3342" w14:textId="77777777" w:rsidR="00E37B45" w:rsidRDefault="00E37B45" w:rsidP="00E37B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F41560D" w14:textId="77777777" w:rsidR="00E37B45" w:rsidRDefault="00E37B45" w:rsidP="00E37B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88EF9ED" w14:textId="77777777" w:rsidR="00E37B45" w:rsidRDefault="00E37B45" w:rsidP="00E37B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016E4B2" w14:textId="77777777" w:rsidR="00E37B45" w:rsidRDefault="00E37B45" w:rsidP="00E37B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9505435" w14:textId="77777777" w:rsidR="00E37B45" w:rsidRDefault="00E37B45" w:rsidP="00E37B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9BB6367" w14:textId="77777777" w:rsidR="00E37B45" w:rsidRDefault="00E37B45" w:rsidP="00E37B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4E11A7E" w14:textId="77777777" w:rsidR="00E37B45" w:rsidRDefault="00E37B45" w:rsidP="00E37B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AC236D5" w14:textId="77777777" w:rsidR="00E37B45" w:rsidRDefault="00E37B45" w:rsidP="00E37B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7B45" w14:paraId="729D3142" w14:textId="77777777" w:rsidTr="00A440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BE41CC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F26B2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AC509B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7B45" w14:paraId="0A23BF31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77A0D9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625FA6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C53B3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7B45" w14:paraId="672A6718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6A6104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8A25B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1956FA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37B45" w14:paraId="356BDAF1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C1FF5A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6DFBEF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66CA4D" w14:textId="77777777" w:rsidR="00E37B45" w:rsidRDefault="00E37B45" w:rsidP="00A440F1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05BB29C5" w14:textId="77777777" w:rsidR="00E37B45" w:rsidRDefault="00E37B45" w:rsidP="00E37B4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分页查询受款账号</w:t>
      </w:r>
    </w:p>
    <w:p w14:paraId="783E125A" w14:textId="77777777" w:rsidR="00E37B45" w:rsidRDefault="00E37B45" w:rsidP="00E37B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052F1D9" w14:textId="77777777" w:rsidR="00E37B45" w:rsidRDefault="00E37B45" w:rsidP="00E37B4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分页查询受款账号</w:t>
      </w:r>
    </w:p>
    <w:p w14:paraId="0914BBB8" w14:textId="77777777" w:rsidR="00E37B45" w:rsidRDefault="00E37B45" w:rsidP="00E37B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37B45" w14:paraId="6DD73F6B" w14:textId="77777777" w:rsidTr="00A440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7249EC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8AE745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E37B45" w14:paraId="04B28752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A8E7A6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CBCE34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37B45" w14:paraId="5F25648F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FE13F4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505633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07C535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60240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E37B45" w14:paraId="6AA1A80D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8FA7C7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24515C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522EFB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1E13711" w14:textId="77777777" w:rsidR="00E37B45" w:rsidRDefault="00E37B45" w:rsidP="00A440F1">
            <w:pPr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0A3F87" w14:textId="77777777" w:rsidR="00E37B45" w:rsidRDefault="00E37B45" w:rsidP="00A440F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</w:t>
            </w:r>
            <w:r>
              <w:rPr>
                <w:rFonts w:ascii="宋体" w:hAnsi="宋体" w:cs="宋体" w:hint="eastAsia"/>
                <w:sz w:val="20"/>
                <w:szCs w:val="20"/>
              </w:rPr>
              <w:t>工商银行西湖支行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0C33C1F0" w14:textId="77777777" w:rsidR="00E37B45" w:rsidRDefault="00E37B45" w:rsidP="00A440F1">
            <w:pPr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cardNo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6228480088953680175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8A3C7E4" w14:textId="77777777" w:rsidR="00E37B45" w:rsidRDefault="00E37B45" w:rsidP="00A440F1">
            <w:pPr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38360A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4D7E1106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785FE287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11823C99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C5B6E42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7B45" w14:paraId="27AD1E65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8DEE7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4C1824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46D6D9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7B45" w14:paraId="4F2544AE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73E12F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28F67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945F9F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宁波品味时光食品贸易有限公司</w:t>
            </w:r>
          </w:p>
        </w:tc>
      </w:tr>
      <w:tr w:rsidR="00E37B45" w14:paraId="74E06950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8B2F5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86427D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174F3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工商银行西湖支行</w:t>
            </w:r>
          </w:p>
        </w:tc>
      </w:tr>
      <w:tr w:rsidR="00E37B45" w14:paraId="7EC7AB06" w14:textId="77777777" w:rsidTr="00A440F1">
        <w:trPr>
          <w:trHeight w:val="229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51680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D10D4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B772C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E37B45" w14:paraId="0139EEE4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8EF6D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061852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DFAE98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启用 0 不启用</w:t>
            </w:r>
          </w:p>
        </w:tc>
      </w:tr>
      <w:tr w:rsidR="00E37B45" w14:paraId="74F8AE65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E42FF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AD03E2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AD2E0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37B45" w14:paraId="2DC353EB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473C6D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5CC15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D31B19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E37B45" w14:paraId="456B7AD9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71CF0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DF05E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AFD13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ascii="宋体" w:hAnsi="宋体" w:cs="宋体" w:hint="eastAsia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E37B45" w14:paraId="61C693D3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4B278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4F850E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02D4C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1A21EFFA" w14:textId="77777777" w:rsidR="00E37B45" w:rsidRDefault="00E37B45" w:rsidP="00E37B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30019FF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55F20CC0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41DFF5AB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47E08BBE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0C5DE413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09035D89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6127FFD3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 w14:paraId="568E1E30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 w14:paraId="2528FDCB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309D0CDE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14037C5D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64C6BBD9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"MC201606111902213535",</w:t>
      </w:r>
    </w:p>
    <w:p w14:paraId="37215949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        "companyCode": "1",</w:t>
      </w:r>
    </w:p>
    <w:p w14:paraId="156B1D1D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"subbranch": "工商银行西湖支行",</w:t>
      </w:r>
    </w:p>
    <w:p w14:paraId="4948A1F9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        "cardNo": "6228480088953680175",</w:t>
      </w:r>
    </w:p>
    <w:p w14:paraId="027AAF64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"1",</w:t>
      </w:r>
    </w:p>
    <w:p w14:paraId="37A75251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        "updateDatetime": "Jun 11, 2016 7:08:46 PM",</w:t>
      </w:r>
    </w:p>
    <w:p w14:paraId="290DAFBE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        "updater": "admin",</w:t>
      </w:r>
    </w:p>
    <w:p w14:paraId="0D1BCCFD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"remark": "第一个账号"</w:t>
      </w:r>
    </w:p>
    <w:p w14:paraId="7E93CBE4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0701DCB2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6D7C5DAC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5722747D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7B45" w14:paraId="134A0A71" w14:textId="77777777" w:rsidTr="00A440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DBB38E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8427C1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F5D070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7B45" w14:paraId="1C79C981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F5BE8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5985E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313C2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7B45" w14:paraId="2A213591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40D0B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E514CB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B999E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37B45" w14:paraId="1079A3FB" w14:textId="77777777" w:rsidTr="00A440F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0B61E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790D0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B5555" w14:textId="77777777" w:rsidR="00E37B45" w:rsidRDefault="00E37B45" w:rsidP="00A4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 编号</w:t>
            </w:r>
          </w:p>
          <w:p w14:paraId="76354237" w14:textId="77777777" w:rsidR="00E37B45" w:rsidRDefault="00E37B45" w:rsidP="00A4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companyCode 公司编号</w:t>
            </w:r>
          </w:p>
          <w:p w14:paraId="743A3BDA" w14:textId="77777777" w:rsidR="00E37B45" w:rsidRDefault="00E37B45" w:rsidP="00A4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subbranch 开户支行</w:t>
            </w:r>
          </w:p>
          <w:p w14:paraId="79170E68" w14:textId="77777777" w:rsidR="00E37B45" w:rsidRDefault="00E37B45" w:rsidP="00A4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cardNo 账号</w:t>
            </w:r>
          </w:p>
          <w:p w14:paraId="0490A17F" w14:textId="77777777" w:rsidR="00E37B45" w:rsidRDefault="00E37B45" w:rsidP="00A4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status 状态</w:t>
            </w:r>
          </w:p>
          <w:p w14:paraId="3B904666" w14:textId="77777777" w:rsidR="00E37B45" w:rsidRDefault="00E37B45" w:rsidP="00A4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updateDatetime 更新时间</w:t>
            </w:r>
          </w:p>
          <w:p w14:paraId="28E998EA" w14:textId="77777777" w:rsidR="00E37B45" w:rsidRDefault="00E37B45" w:rsidP="00A4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updater 更新人</w:t>
            </w:r>
          </w:p>
          <w:p w14:paraId="249C0507" w14:textId="77777777" w:rsidR="00E37B45" w:rsidRDefault="00E37B45" w:rsidP="00A4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remark 备注</w:t>
            </w:r>
          </w:p>
        </w:tc>
      </w:tr>
    </w:tbl>
    <w:p w14:paraId="25947DC5" w14:textId="77777777" w:rsidR="00E37B45" w:rsidRDefault="00E37B45" w:rsidP="00E37B4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列表查询受款账号</w:t>
      </w:r>
    </w:p>
    <w:p w14:paraId="4CA9C123" w14:textId="77777777" w:rsidR="00E37B45" w:rsidRDefault="00E37B45" w:rsidP="00E37B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7633C00" w14:textId="77777777" w:rsidR="00E37B45" w:rsidRDefault="00E37B45" w:rsidP="00E37B4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列表查询受款账号</w:t>
      </w:r>
    </w:p>
    <w:p w14:paraId="25018F23" w14:textId="77777777" w:rsidR="00E37B45" w:rsidRDefault="00E37B45" w:rsidP="00E37B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37B45" w14:paraId="35A7835D" w14:textId="77777777" w:rsidTr="00A440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DD01F7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A128D1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E37B45" w14:paraId="6EDE7B83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674B6B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C53065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37B45" w14:paraId="55D09D9F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355549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5C5BB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4F8C93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60240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E37B45" w14:paraId="580B0123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3BBBC5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9F5AB1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67283F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57FBABF" w14:textId="77777777" w:rsidR="00E37B45" w:rsidRDefault="00E37B45" w:rsidP="00A440F1">
            <w:pPr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2C24A1" w14:textId="77777777" w:rsidR="00E37B45" w:rsidRDefault="00E37B45" w:rsidP="00A440F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</w:t>
            </w:r>
            <w:r>
              <w:rPr>
                <w:rFonts w:ascii="宋体" w:hAnsi="宋体" w:cs="宋体" w:hint="eastAsia"/>
                <w:sz w:val="20"/>
                <w:szCs w:val="20"/>
              </w:rPr>
              <w:t>工商银行西湖支行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885F5E6" w14:textId="77777777" w:rsidR="00E37B45" w:rsidRDefault="00E37B45" w:rsidP="00A440F1">
            <w:pPr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cardNo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6228480088953680175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6376859" w14:textId="77777777" w:rsidR="00E37B45" w:rsidRDefault="00E37B45" w:rsidP="00A440F1">
            <w:pPr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 w14:paraId="36AAF879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7B45" w14:paraId="0365115E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78AFC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DBB546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C5FC18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7B45" w14:paraId="0946D411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80529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AD0B5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58F4A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宁波品味时光食品贸易有限公司</w:t>
            </w:r>
          </w:p>
        </w:tc>
      </w:tr>
      <w:tr w:rsidR="00E37B45" w14:paraId="7B23D3AF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23CE8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277AFA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A5BBD7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工商银行西湖支行</w:t>
            </w:r>
          </w:p>
        </w:tc>
      </w:tr>
      <w:tr w:rsidR="00E37B45" w14:paraId="256B232E" w14:textId="77777777" w:rsidTr="00A440F1">
        <w:trPr>
          <w:trHeight w:val="229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CE3B3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381F12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0CD599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E37B45" w14:paraId="5D98DF30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151F6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221152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FF7784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启用 0 不启用</w:t>
            </w:r>
          </w:p>
        </w:tc>
      </w:tr>
    </w:tbl>
    <w:p w14:paraId="4CB72547" w14:textId="77777777" w:rsidR="00E37B45" w:rsidRDefault="00E37B45" w:rsidP="00E37B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1E03C3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7F832A0D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65F1293C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6FC7CE04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"data": [</w:t>
      </w:r>
    </w:p>
    <w:p w14:paraId="5F376CE2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{</w:t>
      </w:r>
    </w:p>
    <w:p w14:paraId="6C58F6A3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    "code": "MC201606111902213535",</w:t>
      </w:r>
    </w:p>
    <w:p w14:paraId="2BFAB192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    "companyCode": "1",</w:t>
      </w:r>
    </w:p>
    <w:p w14:paraId="4B7AE64F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"subbranch": "工商银行西湖支行",</w:t>
      </w:r>
    </w:p>
    <w:p w14:paraId="44E24E59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    "cardNo": "6228480088953680175",</w:t>
      </w:r>
    </w:p>
    <w:p w14:paraId="38E48A85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    "status": "1",</w:t>
      </w:r>
    </w:p>
    <w:p w14:paraId="32A2D028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    "updateDatetime": "Jun 11, 2016 7:08:46 PM",</w:t>
      </w:r>
    </w:p>
    <w:p w14:paraId="2B185F15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    "updater": "admin",</w:t>
      </w:r>
    </w:p>
    <w:p w14:paraId="61046638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"remark": "第一个账号"</w:t>
      </w:r>
    </w:p>
    <w:p w14:paraId="00D25807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 w14:paraId="2087A451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]</w:t>
      </w:r>
    </w:p>
    <w:p w14:paraId="0EB76B81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7B45" w14:paraId="57BE585D" w14:textId="77777777" w:rsidTr="00A440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A3FC0F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099286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46C9F4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7B45" w14:paraId="629110D6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0CB41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24825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E66A84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7B45" w14:paraId="4CAB6A31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FCC23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75839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03FC7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37B45" w14:paraId="207C168B" w14:textId="77777777" w:rsidTr="00A440F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5BCC7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81C79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69234E" w14:textId="77777777" w:rsidR="00E37B45" w:rsidRDefault="00E37B45" w:rsidP="00A4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见上述分页查询</w:t>
            </w:r>
          </w:p>
        </w:tc>
      </w:tr>
    </w:tbl>
    <w:p w14:paraId="5379969B" w14:textId="77777777" w:rsidR="00E37B45" w:rsidRDefault="00E37B45" w:rsidP="00E37B4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详情查询受款账号</w:t>
      </w:r>
    </w:p>
    <w:p w14:paraId="7A93966A" w14:textId="77777777" w:rsidR="00E37B45" w:rsidRDefault="00E37B45" w:rsidP="00E37B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AFE661C" w14:textId="77777777" w:rsidR="00E37B45" w:rsidRDefault="00E37B45" w:rsidP="00E37B4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详情查询受款账号</w:t>
      </w:r>
    </w:p>
    <w:p w14:paraId="5C9FEE8D" w14:textId="77777777" w:rsidR="00E37B45" w:rsidRDefault="00E37B45" w:rsidP="00E37B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37B45" w14:paraId="55336021" w14:textId="77777777" w:rsidTr="00A440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8F81C4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247A5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E37B45" w14:paraId="5C6FF928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BAE00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4F11F1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37B45" w14:paraId="6480D46D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B64C9F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A6487A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374C90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60240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E37B45" w14:paraId="5CB9780B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624892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86CB46" w14:textId="77777777" w:rsidR="00E37B45" w:rsidRDefault="00E37B45" w:rsidP="00A440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312C27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D77810D" w14:textId="77777777" w:rsidR="00E37B45" w:rsidRDefault="00E37B45" w:rsidP="00A440F1">
            <w:pPr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/>
              </w:rPr>
              <w:t>MC201606111902213535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C9EA1FF" w14:textId="77777777" w:rsidR="00E37B45" w:rsidRDefault="00E37B45" w:rsidP="00A440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7B45" w14:paraId="704C49C4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3F37FB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5366EF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A0B4FE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</w:tbl>
    <w:p w14:paraId="39B6C7B5" w14:textId="77777777" w:rsidR="00E37B45" w:rsidRDefault="00E37B45" w:rsidP="00E37B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4184CFC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234E3E68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0BBCF3FA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6AE86947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711BB01E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"code": "MC201606111902213535",</w:t>
      </w:r>
    </w:p>
    <w:p w14:paraId="4E405B52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"companyCode": "1",</w:t>
      </w:r>
    </w:p>
    <w:p w14:paraId="15FC2C56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"subbranch": "工商银行西湖支行",</w:t>
      </w:r>
    </w:p>
    <w:p w14:paraId="063DA707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"cardNo": "6228480088953680175",</w:t>
      </w:r>
    </w:p>
    <w:p w14:paraId="063D6B79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"status": "1",</w:t>
      </w:r>
    </w:p>
    <w:p w14:paraId="7D50AFB5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"updateDatetime": "Jun 11, 2016 7:08:46 PM",</w:t>
      </w:r>
    </w:p>
    <w:p w14:paraId="1B71C025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    "updater": "admin",</w:t>
      </w:r>
    </w:p>
    <w:p w14:paraId="75E51BFD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"remark": "第一个账号"</w:t>
      </w:r>
    </w:p>
    <w:p w14:paraId="716F9CDD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61E1B01C" w14:textId="77777777" w:rsidR="00E37B45" w:rsidRDefault="00E37B45" w:rsidP="00E37B45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7B45" w14:paraId="0E671811" w14:textId="77777777" w:rsidTr="00A440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2E1CAE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0F1860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26FA8F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7B45" w14:paraId="53AD4920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130F08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46AFE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957E2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7B45" w14:paraId="3785C71D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DB2A2A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D696C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217BE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37B45" w14:paraId="5946AE79" w14:textId="77777777" w:rsidTr="00A440F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47D60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A9D8C" w14:textId="77777777" w:rsidR="00E37B45" w:rsidRDefault="00E37B45" w:rsidP="00A440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ADD3F" w14:textId="77777777" w:rsidR="00E37B45" w:rsidRDefault="00E37B45" w:rsidP="00A440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见上述分页查询</w:t>
            </w:r>
          </w:p>
        </w:tc>
      </w:tr>
    </w:tbl>
    <w:p w14:paraId="07A04A14" w14:textId="77777777" w:rsidR="00E37B45" w:rsidRDefault="00E37B45" w:rsidP="00E37B45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4C51FB6B" w14:textId="77777777" w:rsidR="00EE7135" w:rsidRDefault="00EE7135" w:rsidP="00EE713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维修单接口</w:t>
      </w:r>
    </w:p>
    <w:p w14:paraId="00272293" w14:textId="77777777" w:rsidR="00EE7135" w:rsidRDefault="00EE7135" w:rsidP="00EE713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维修单提交</w:t>
      </w:r>
    </w:p>
    <w:p w14:paraId="786607B0" w14:textId="77777777" w:rsidR="00EE7135" w:rsidRDefault="00EE7135" w:rsidP="00EE713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D41E42B" w14:textId="77777777" w:rsidR="00EE7135" w:rsidRDefault="00EE7135" w:rsidP="00EE7135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维修单提交</w:t>
      </w:r>
    </w:p>
    <w:p w14:paraId="63DB5029" w14:textId="77777777" w:rsidR="00EE7135" w:rsidRDefault="00EE7135" w:rsidP="00EE713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E7135" w14:paraId="3E551698" w14:textId="77777777" w:rsidTr="00A440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9F2F8D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F01B53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E7135" w14:paraId="212D2213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509E15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CD75CD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E7135" w14:paraId="04ABFEC8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80FC41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5A4325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CED41B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602080</w:t>
            </w:r>
          </w:p>
        </w:tc>
      </w:tr>
      <w:tr w:rsidR="00EE7135" w14:paraId="709D8A08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59F281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B93360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F4D506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09D176F" w14:textId="77777777" w:rsidR="00EE7135" w:rsidRDefault="00EE7135" w:rsidP="00A440F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"goodsCode": "MM201605231451436854-1",</w:t>
            </w:r>
          </w:p>
          <w:p w14:paraId="25989F0B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"U2016052513042610332",</w:t>
            </w:r>
          </w:p>
          <w:p w14:paraId="6B1A38CB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"applyUser": "郑海清",</w:t>
            </w:r>
          </w:p>
          <w:p w14:paraId="6801BA3E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"contact": "15268501481",</w:t>
            </w:r>
          </w:p>
          <w:p w14:paraId="2552D3BC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"applyReason": "机子坏了"</w:t>
            </w:r>
          </w:p>
          <w:p w14:paraId="7591ACC2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E7135" w14:paraId="48BC5DF8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C542F9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A74437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F0D231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E7135" w14:paraId="3DA9F56A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D6DC776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goodsCode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789E7EF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货编号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093B596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MM201605231451436854-1</w:t>
            </w:r>
          </w:p>
        </w:tc>
      </w:tr>
      <w:tr w:rsidR="00EE7135" w14:paraId="1453D22D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C38A6A5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45DE3A7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用户ID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0F36419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U2016052513042610332</w:t>
            </w:r>
          </w:p>
        </w:tc>
      </w:tr>
      <w:tr w:rsidR="00EE7135" w14:paraId="119946CB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EB2B993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applyUser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9862EB4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BBAA003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郑海清</w:t>
            </w:r>
          </w:p>
        </w:tc>
      </w:tr>
      <w:tr w:rsidR="00EE7135" w14:paraId="705DC82E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03D99F6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contact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6483F65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联系方式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CB4D50A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15268501481</w:t>
            </w:r>
          </w:p>
        </w:tc>
      </w:tr>
      <w:tr w:rsidR="00EE7135" w14:paraId="2859394F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8D58E1C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applyReason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3B9BCB0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问题描述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78870B8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机子坏了</w:t>
            </w:r>
          </w:p>
        </w:tc>
      </w:tr>
    </w:tbl>
    <w:p w14:paraId="01F845D9" w14:textId="77777777" w:rsidR="00EE7135" w:rsidRDefault="00EE7135" w:rsidP="00EE713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C9C4783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70307B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5009888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2E85594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627D3C6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"code": "WXD201605311640504033"</w:t>
      </w:r>
    </w:p>
    <w:p w14:paraId="00F437F0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4129FF8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E7135" w14:paraId="45EEF298" w14:textId="77777777" w:rsidTr="00A440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8FC642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B5BD2A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26B4B1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E7135" w14:paraId="508894CF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D9AA4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27539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D7D810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E7135" w14:paraId="0680390B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C1AF7B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5C9D6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CD13DF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E7135" w14:paraId="6ABD4074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9052F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E899AA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BF470" w14:textId="77777777" w:rsidR="00EE7135" w:rsidRDefault="00EE7135" w:rsidP="00A440F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维修单号</w:t>
            </w:r>
          </w:p>
        </w:tc>
      </w:tr>
    </w:tbl>
    <w:p w14:paraId="795EA530" w14:textId="77777777" w:rsidR="00EE7135" w:rsidRDefault="00EE7135" w:rsidP="00EE713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维修单分页查询</w:t>
      </w:r>
    </w:p>
    <w:p w14:paraId="3EF416BA" w14:textId="77777777" w:rsidR="00EE7135" w:rsidRDefault="00EE7135" w:rsidP="00EE713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518B3D0" w14:textId="77777777" w:rsidR="00EE7135" w:rsidRDefault="00EE7135" w:rsidP="00EE7135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维修单分页查询</w:t>
      </w:r>
    </w:p>
    <w:p w14:paraId="0FB70F07" w14:textId="77777777" w:rsidR="00EE7135" w:rsidRDefault="00EE7135" w:rsidP="00EE713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EE7135" w14:paraId="26C4E8B6" w14:textId="77777777" w:rsidTr="00A440F1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C8388F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2ECEEB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E7135" w14:paraId="482033C9" w14:textId="77777777" w:rsidTr="00A440F1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2051B3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EB3A16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E7135" w14:paraId="704B28AA" w14:textId="77777777" w:rsidTr="00A440F1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6F7F0A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94E04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E2CFD0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602081</w:t>
            </w:r>
          </w:p>
        </w:tc>
      </w:tr>
      <w:tr w:rsidR="00EE7135" w14:paraId="4BFF1E5D" w14:textId="77777777" w:rsidTr="00A440F1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63F440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9E03B5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010307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9DE204D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"code": "",</w:t>
            </w:r>
          </w:p>
          <w:p w14:paraId="2989EE02" w14:textId="77777777" w:rsidR="00EE7135" w:rsidRDefault="00EE7135" w:rsidP="00A440F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"goodsCode": "",</w:t>
            </w:r>
          </w:p>
          <w:p w14:paraId="2B7C99DF" w14:textId="77777777" w:rsidR="00EE7135" w:rsidRDefault="00EE7135" w:rsidP="00A440F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627BD00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"applyUser": "",</w:t>
            </w:r>
          </w:p>
          <w:p w14:paraId="1D8AA3A9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"status": "",</w:t>
            </w:r>
          </w:p>
          <w:p w14:paraId="6AB54B21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"updater": "",</w:t>
            </w:r>
          </w:p>
          <w:p w14:paraId="48102ECB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"1",</w:t>
            </w:r>
          </w:p>
          <w:p w14:paraId="2FDFFA9D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"10",</w:t>
            </w:r>
          </w:p>
          <w:p w14:paraId="3E9E1CD8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2C57311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BDC42E4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E7135" w14:paraId="713582CB" w14:textId="77777777" w:rsidTr="00A440F1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3CA13E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0277A0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B4267E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E7135" w14:paraId="64A1AE2F" w14:textId="77777777" w:rsidTr="00A440F1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CE7897A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991DE2B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维修单号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C04F115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WXD43242424</w:t>
            </w:r>
          </w:p>
        </w:tc>
      </w:tr>
      <w:tr w:rsidR="00EE7135" w14:paraId="7CC328EA" w14:textId="77777777" w:rsidTr="00A440F1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9A42F25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goodsCode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AB171C4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货编号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4661F15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FHD43242232-1</w:t>
            </w:r>
          </w:p>
        </w:tc>
      </w:tr>
      <w:tr w:rsidR="00EE7135" w14:paraId="708363BA" w14:textId="77777777" w:rsidTr="00A440F1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605935D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EF34873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用户ID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62F52AC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EE7135" w14:paraId="2C8B2CA4" w14:textId="77777777" w:rsidTr="00A440F1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B95CF34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D3AE8D0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8025532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郑海清</w:t>
            </w:r>
          </w:p>
        </w:tc>
      </w:tr>
      <w:tr w:rsidR="00EE7135" w14:paraId="74E26FA1" w14:textId="77777777" w:rsidTr="00A440F1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23C625F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196CBB4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1116F29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待处理 2已受理 3已关闭</w:t>
            </w:r>
          </w:p>
        </w:tc>
      </w:tr>
      <w:tr w:rsidR="00EE7135" w14:paraId="1471C34E" w14:textId="77777777" w:rsidTr="00A440F1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DE1575E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8E18FEF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05B950C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EE7135" w14:paraId="07949505" w14:textId="77777777" w:rsidTr="00A440F1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B5E47EC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AFA189B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78EAD22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EE7135" w14:paraId="0CEEA8EC" w14:textId="77777777" w:rsidTr="00A440F1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A25A5F9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15D3466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FAFF8F5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EE7135" w14:paraId="02BBE66A" w14:textId="77777777" w:rsidTr="00A440F1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AD31803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F4D005C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8139805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EE7135" w14:paraId="6583723B" w14:textId="77777777" w:rsidTr="00A440F1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D8327E0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B9DC57F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EAE7320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7EC238F1" w14:textId="77777777" w:rsidR="00EE7135" w:rsidRDefault="00EE7135" w:rsidP="00EE713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C0F6AE3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68471AF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0A4414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EE296B1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BC05EE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193C383B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3645EED3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10,</w:t>
      </w:r>
    </w:p>
    <w:p w14:paraId="33E7E1C1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61CC7F6E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7D418263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55341197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993B0FC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"WXD201605311641497939",</w:t>
      </w:r>
    </w:p>
    <w:p w14:paraId="41F9994D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"goodsCode": "MM201605231451436854-10",</w:t>
      </w:r>
    </w:p>
    <w:p w14:paraId="1F7AEC14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"modelName": "LZP-5000A",</w:t>
      </w:r>
    </w:p>
    <w:p w14:paraId="49BF6B38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"productName": "胶囊咖啡机A",</w:t>
      </w:r>
    </w:p>
    <w:p w14:paraId="4F8126C6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>
        <w:rPr>
          <w:rFonts w:asciiTheme="minorEastAsia" w:hAnsiTheme="minorEastAsia" w:cs="Consolas"/>
          <w:b/>
          <w:bCs/>
          <w:sz w:val="20"/>
          <w:szCs w:val="20"/>
        </w:rPr>
        <w:t>"userId": "U2016052513042610332",</w:t>
      </w:r>
    </w:p>
    <w:p w14:paraId="28B95532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"applyUser": "郑海清",</w:t>
      </w:r>
    </w:p>
    <w:p w14:paraId="69061BC7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"contact": "15268501481",</w:t>
      </w:r>
    </w:p>
    <w:p w14:paraId="2A649F79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"applyReason": "机子坏了",</w:t>
      </w:r>
    </w:p>
    <w:p w14:paraId="7146BA4C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"applyDatetime": "May 31, 2016 4:41:49 PM",</w:t>
      </w:r>
    </w:p>
    <w:p w14:paraId="4165F18B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"status": "1"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7EF025C1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>
        <w:rPr>
          <w:rFonts w:asciiTheme="minorEastAsia" w:hAnsiTheme="minorEastAsia" w:cs="Consolas"/>
          <w:b/>
          <w:bCs/>
          <w:sz w:val="20"/>
          <w:szCs w:val="20"/>
        </w:rPr>
        <w:t>"updater": "admin",</w:t>
      </w:r>
    </w:p>
    <w:p w14:paraId="5DE54929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"May 25, 2015 4:00:00 PM",</w:t>
      </w:r>
    </w:p>
    <w:p w14:paraId="40348109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"无"</w:t>
      </w:r>
    </w:p>
    <w:p w14:paraId="394719A0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},</w:t>
      </w:r>
    </w:p>
    <w:p w14:paraId="77AEE36B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0B5766FA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"WXD201605311640504033",</w:t>
      </w:r>
    </w:p>
    <w:p w14:paraId="331635E6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"goodsCode": "MM201605231451436854-1",</w:t>
      </w:r>
    </w:p>
    <w:p w14:paraId="761E916B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"modelName": "LZP-5000A",</w:t>
      </w:r>
    </w:p>
    <w:p w14:paraId="0DBDA00C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"productName": "胶囊咖啡机A",</w:t>
      </w:r>
    </w:p>
    <w:p w14:paraId="3EB1AEAC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"applyUser": "郑海清",</w:t>
      </w:r>
    </w:p>
    <w:p w14:paraId="4186CCCF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"contact": "15268501481",</w:t>
      </w:r>
    </w:p>
    <w:p w14:paraId="6B6BF03F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"applyReason": "机子坏了",</w:t>
      </w:r>
    </w:p>
    <w:p w14:paraId="26EC92EE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"applyDatetime": "May 31, 2016 4:40:50 PM",</w:t>
      </w:r>
    </w:p>
    <w:p w14:paraId="5CCD799E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"status": "1"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51BF9556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>
        <w:rPr>
          <w:rFonts w:asciiTheme="minorEastAsia" w:hAnsiTheme="minorEastAsia" w:cs="Consolas"/>
          <w:b/>
          <w:bCs/>
          <w:sz w:val="20"/>
          <w:szCs w:val="20"/>
        </w:rPr>
        <w:t>"updater": "admin",</w:t>
      </w:r>
    </w:p>
    <w:p w14:paraId="3DD0F682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"May 25, 2015 4:00:00 PM",</w:t>
      </w:r>
    </w:p>
    <w:p w14:paraId="148DB325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"无"</w:t>
      </w:r>
    </w:p>
    <w:p w14:paraId="1B1E44B9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33F1C1C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57265322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4502E05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E7135" w14:paraId="59257748" w14:textId="77777777" w:rsidTr="00A440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025A85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77EF3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AE19ED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E7135" w14:paraId="4F968009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DEB5D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AF8F8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E260D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E7135" w14:paraId="220E9DA3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AC5C4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1CAA5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7D8A3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E7135" w14:paraId="09C5B48F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24770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B69A2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02C70" w14:textId="77777777" w:rsidR="00EE7135" w:rsidRDefault="00EE7135" w:rsidP="00A440F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参考接口《维修单提交》入参</w:t>
            </w:r>
          </w:p>
        </w:tc>
      </w:tr>
    </w:tbl>
    <w:p w14:paraId="00AC8CB2" w14:textId="77777777" w:rsidR="00EE7135" w:rsidRDefault="00EE7135" w:rsidP="00EE713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维修单详情查询</w:t>
      </w:r>
    </w:p>
    <w:p w14:paraId="769E4BB9" w14:textId="77777777" w:rsidR="00EE7135" w:rsidRDefault="00EE7135" w:rsidP="00EE713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1CBE7DA" w14:textId="77777777" w:rsidR="00EE7135" w:rsidRDefault="00EE7135" w:rsidP="00EE7135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维修单详情查询</w:t>
      </w:r>
    </w:p>
    <w:p w14:paraId="768A6DEF" w14:textId="77777777" w:rsidR="00EE7135" w:rsidRDefault="00EE7135" w:rsidP="00EE713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EE7135" w14:paraId="35806DD7" w14:textId="77777777" w:rsidTr="00A440F1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A85E90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409427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E7135" w14:paraId="3208F38A" w14:textId="77777777" w:rsidTr="00A440F1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2AA7F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53985C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E7135" w14:paraId="3F37D8F4" w14:textId="77777777" w:rsidTr="00A440F1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73C11D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C4300E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745D9B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602082</w:t>
            </w:r>
          </w:p>
        </w:tc>
      </w:tr>
      <w:tr w:rsidR="00EE7135" w14:paraId="7C2A784E" w14:textId="77777777" w:rsidTr="00A440F1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8AD3B8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E913D5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AAB1FE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B7B0810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"code": "WXD201605311640504033"</w:t>
            </w:r>
          </w:p>
          <w:p w14:paraId="09F0F66D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E7135" w14:paraId="36CC993B" w14:textId="77777777" w:rsidTr="00A440F1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5637D5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A8A4A4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C1259C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E7135" w14:paraId="5F00C39C" w14:textId="77777777" w:rsidTr="00A440F1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21F31D1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1C70068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维修单号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A677BAF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WXD201605311640504033</w:t>
            </w:r>
          </w:p>
        </w:tc>
      </w:tr>
    </w:tbl>
    <w:p w14:paraId="3B5D2C1C" w14:textId="77777777" w:rsidR="00EE7135" w:rsidRDefault="00EE7135" w:rsidP="00EE713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072125B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36DAEA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A792324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4460324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CF3632E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"code": "WXD201605311640504033",</w:t>
      </w:r>
    </w:p>
    <w:p w14:paraId="6030B327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"goodsCode": "MM201605231451436854-1",</w:t>
      </w:r>
    </w:p>
    <w:p w14:paraId="4755B808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"modelName": "LZP-5000A",</w:t>
      </w:r>
    </w:p>
    <w:p w14:paraId="3E81F514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"productName": "胶囊咖啡机A",</w:t>
      </w:r>
    </w:p>
    <w:p w14:paraId="1AA3E8DE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"userId": "U2016052513042610332",</w:t>
      </w:r>
    </w:p>
    <w:p w14:paraId="1D295601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"applyUser": "郑海清",</w:t>
      </w:r>
    </w:p>
    <w:p w14:paraId="55D53788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"contact": "15268501481",</w:t>
      </w:r>
    </w:p>
    <w:p w14:paraId="6FC04E12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"applyReason": "机子坏了",</w:t>
      </w:r>
    </w:p>
    <w:p w14:paraId="3F7FF76F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"applyDatetime": "May 31, 2016 4:40:50 PM",</w:t>
      </w:r>
    </w:p>
    <w:p w14:paraId="2B443092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"status": "1"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7208234F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"updater": "admin",</w:t>
      </w:r>
    </w:p>
    <w:p w14:paraId="3D3F7879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"updateDatetime": "May 25, 2015 4:00:00 PM",</w:t>
      </w:r>
    </w:p>
    <w:p w14:paraId="46FD8DA7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"无"</w:t>
      </w:r>
    </w:p>
    <w:p w14:paraId="08301564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7B14903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E7135" w14:paraId="0F02AA81" w14:textId="77777777" w:rsidTr="00A440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4ACDF6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CC0FFC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E2A89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E7135" w14:paraId="349FEAE0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3DD71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33C4C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D2061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E7135" w14:paraId="67C9E194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271B5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120E4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E7B9A6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E7135" w14:paraId="5AD0291E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FE785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1C3B8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7E1AA0" w14:textId="77777777" w:rsidR="00EE7135" w:rsidRDefault="00EE7135" w:rsidP="00A440F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参考接口《维修单提交》入参</w:t>
            </w:r>
          </w:p>
        </w:tc>
      </w:tr>
    </w:tbl>
    <w:p w14:paraId="7EC63830" w14:textId="77777777" w:rsidR="00EE7135" w:rsidRDefault="00EE7135" w:rsidP="00EE713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维修单处理</w:t>
      </w:r>
    </w:p>
    <w:p w14:paraId="156696E8" w14:textId="77777777" w:rsidR="00EE7135" w:rsidRDefault="00EE7135" w:rsidP="00EE713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BB7F35D" w14:textId="77777777" w:rsidR="00EE7135" w:rsidRDefault="00EE7135" w:rsidP="00EE7135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维修单处理</w:t>
      </w:r>
    </w:p>
    <w:p w14:paraId="7AFFE949" w14:textId="77777777" w:rsidR="00EE7135" w:rsidRDefault="00EE7135" w:rsidP="00EE713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E7135" w14:paraId="3A8CF425" w14:textId="77777777" w:rsidTr="00A440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A57FB1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2091F9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E7135" w14:paraId="7C896E25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7EFE7E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F5F374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E7135" w14:paraId="52815A09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538CCF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4DB559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32CA22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602083</w:t>
            </w:r>
          </w:p>
        </w:tc>
      </w:tr>
      <w:tr w:rsidR="00EE7135" w14:paraId="608383E4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67FA63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FD901D" w14:textId="77777777" w:rsidR="00EE7135" w:rsidRDefault="00EE7135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8E94CE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4EF8ECF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"code": "WXD201605311641497939",</w:t>
            </w:r>
          </w:p>
          <w:p w14:paraId="65466B4C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"checkResult": "0",</w:t>
            </w:r>
          </w:p>
          <w:p w14:paraId="598F231E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"checkUser": "admin",</w:t>
            </w:r>
          </w:p>
          <w:p w14:paraId="63430DF0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"无需处理"</w:t>
            </w:r>
          </w:p>
          <w:p w14:paraId="1E7A9A70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E7135" w14:paraId="19681E00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67AD6D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750225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E00D38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E7135" w14:paraId="017CCE36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A5394C1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37E9725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维修单号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A79108E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WXD201605311641497939</w:t>
            </w:r>
          </w:p>
        </w:tc>
      </w:tr>
      <w:tr w:rsidR="00EE7135" w14:paraId="0F061869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BFFB10E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checkResult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B382BD9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处理结果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4F6E6EF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–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关闭 1-受理</w:t>
            </w:r>
          </w:p>
        </w:tc>
      </w:tr>
      <w:tr w:rsidR="00EE7135" w14:paraId="19FF1AF1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7E32B1A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0F97A6B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DDA47BE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EE7135" w14:paraId="5E3ECBBB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AB95E00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45806A8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0044103" w14:textId="77777777" w:rsidR="00EE7135" w:rsidRDefault="00EE7135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该维修单无需处理</w:t>
            </w:r>
          </w:p>
        </w:tc>
      </w:tr>
    </w:tbl>
    <w:p w14:paraId="2A1AB541" w14:textId="77777777" w:rsidR="00EE7135" w:rsidRDefault="00EE7135" w:rsidP="00EE713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DA83CCD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A317B89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75D024B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62DFB0B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D04C250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6A9F77C9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2C35CA0" w14:textId="77777777" w:rsidR="00EE7135" w:rsidRDefault="00EE7135" w:rsidP="00EE713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E7135" w14:paraId="0E4B4A6B" w14:textId="77777777" w:rsidTr="00A440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C50A3E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26B521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FA434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E7135" w14:paraId="2C097765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29128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7A4C4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8C925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E7135" w14:paraId="12BA5C0F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362733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A8A45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7627E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E7135" w14:paraId="570EB89B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A6E97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140BE" w14:textId="77777777" w:rsidR="00EE7135" w:rsidRDefault="00EE7135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D811B" w14:textId="77777777" w:rsidR="00EE7135" w:rsidRDefault="00EE7135" w:rsidP="00A440F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ture成功 false失败</w:t>
            </w:r>
          </w:p>
        </w:tc>
      </w:tr>
    </w:tbl>
    <w:p w14:paraId="6ACCFD4E" w14:textId="77777777" w:rsidR="00EE7135" w:rsidRDefault="00EE7135" w:rsidP="00EE7135"/>
    <w:p w14:paraId="71AC904B" w14:textId="77777777" w:rsidR="00B42E06" w:rsidRDefault="00B42E06" w:rsidP="00B42E06">
      <w:pPr>
        <w:rPr>
          <w:rFonts w:ascii="宋体" w:hAnsi="宋体" w:cs="Consolas" w:hint="eastAsia"/>
          <w:b/>
          <w:bCs/>
          <w:sz w:val="20"/>
          <w:szCs w:val="20"/>
        </w:rPr>
      </w:pPr>
      <w:bookmarkStart w:id="0" w:name="_GoBack"/>
      <w:bookmarkEnd w:id="0"/>
    </w:p>
    <w:p w14:paraId="4765ED67" w14:textId="70A85A0F" w:rsidR="00D04C65" w:rsidRDefault="00D04C65" w:rsidP="00D04C65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退换货接口</w:t>
      </w:r>
      <w:r w:rsidR="00E341E2">
        <w:rPr>
          <w:rFonts w:ascii="宋体" w:hAnsi="宋体" w:hint="eastAsia"/>
          <w:sz w:val="32"/>
          <w:szCs w:val="32"/>
        </w:rPr>
        <w:t>（预留）</w:t>
      </w:r>
    </w:p>
    <w:p w14:paraId="3D5EDD60" w14:textId="77777777" w:rsidR="00D04C65" w:rsidRDefault="00D04C65" w:rsidP="00D41540">
      <w:pPr>
        <w:rPr>
          <w:rFonts w:ascii="宋体" w:hAnsi="宋体" w:cs="Consolas"/>
          <w:b/>
          <w:bCs/>
          <w:sz w:val="20"/>
          <w:szCs w:val="20"/>
        </w:rPr>
      </w:pPr>
    </w:p>
    <w:p w14:paraId="12A88F68" w14:textId="77777777" w:rsidR="009C3DEA" w:rsidRDefault="009C3DEA" w:rsidP="009C3DE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申请货品订单</w:t>
      </w:r>
    </w:p>
    <w:p w14:paraId="679246E5" w14:textId="77777777" w:rsidR="009C3DEA" w:rsidRDefault="009C3DEA" w:rsidP="009C3D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B6AF48" w14:textId="4322BED9" w:rsidR="009C3DEA" w:rsidRDefault="009C3DEA" w:rsidP="009C3DE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进货，退货申请，quantity正数表示 进货，负数表示退货</w:t>
      </w:r>
    </w:p>
    <w:p w14:paraId="086F532C" w14:textId="77777777" w:rsidR="009C3DEA" w:rsidRDefault="009C3DEA" w:rsidP="009C3DEA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C3DEA" w14:paraId="71D9BCB5" w14:textId="77777777" w:rsidTr="007502B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D675C2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7064DA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C3DEA" w14:paraId="30BA1422" w14:textId="77777777" w:rsidTr="007502B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2970D4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DA3F45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C3DEA" w14:paraId="0B236D37" w14:textId="77777777" w:rsidTr="007502B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A31C90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8BB3B4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79CFBD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120</w:t>
            </w:r>
          </w:p>
        </w:tc>
      </w:tr>
      <w:tr w:rsidR="009C3DEA" w14:paraId="03382F7E" w14:textId="77777777" w:rsidTr="007502B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218BA7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F77A1B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1441FD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345B21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goodsCode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"111",</w:t>
            </w:r>
          </w:p>
          <w:p w14:paraId="5E98E11F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"10",</w:t>
            </w:r>
          </w:p>
          <w:p w14:paraId="2A013DD3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"10",</w:t>
            </w:r>
          </w:p>
          <w:p w14:paraId="0CADA025" w14:textId="012394B2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applyUser</w:t>
            </w:r>
            <w:r w:rsidR="003A5E43">
              <w:rPr>
                <w:rFonts w:ascii="宋体" w:hAnsi="宋体" w:cs="Consolas"/>
                <w:b/>
                <w:bCs/>
                <w:sz w:val="20"/>
                <w:szCs w:val="20"/>
              </w:rPr>
              <w:t>": "admin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E572C5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C70ECC6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C3DEA" w14:paraId="28FD75CB" w14:textId="77777777" w:rsidTr="007502B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8293CC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6CB43B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4B11FA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3DEA" w14:paraId="3E7E8F00" w14:textId="77777777" w:rsidTr="007502B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CBBA6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goodsCode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D78D0B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4AD29C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9C3DEA" w14:paraId="46C4FA4E" w14:textId="77777777" w:rsidTr="007502B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40D529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E376D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单价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E1068D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9C3DEA" w14:paraId="3CC34E82" w14:textId="77777777" w:rsidTr="007502B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36D30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07EAA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80A63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9C3DEA" w14:paraId="1ECEF5A5" w14:textId="77777777" w:rsidTr="007502B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7A333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2CAA6D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2FBB4" w14:textId="53575CE3" w:rsidR="009C3DEA" w:rsidRDefault="003A5E43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9C3DEA" w14:paraId="248D87E0" w14:textId="77777777" w:rsidTr="007502B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278D6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D25E91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2BCB1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64A27157" w14:textId="77777777" w:rsidR="009C3DEA" w:rsidRDefault="009C3DEA" w:rsidP="009C3D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6E3160F" w14:textId="77777777" w:rsidR="009C3DEA" w:rsidRDefault="009C3DEA" w:rsidP="009C3DE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0D2162B" w14:textId="77777777" w:rsidR="009C3DEA" w:rsidRDefault="009C3DEA" w:rsidP="009C3DE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A9257E" w14:textId="77777777" w:rsidR="009C3DEA" w:rsidRDefault="009C3DEA" w:rsidP="009C3DE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10439F" w14:textId="77777777" w:rsidR="009C3DEA" w:rsidRDefault="009C3DEA" w:rsidP="009C3DE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FECD01" w14:textId="77777777" w:rsidR="009C3DEA" w:rsidRDefault="009C3DEA" w:rsidP="009C3DE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GO201607211411347197</w:t>
      </w:r>
      <w:r>
        <w:rPr>
          <w:rFonts w:ascii="宋体" w:hAnsi="宋体" w:cs="Consolas" w:hint="eastAsia"/>
          <w:b/>
          <w:bCs/>
          <w:sz w:val="20"/>
          <w:szCs w:val="20"/>
        </w:rPr>
        <w:t>"</w:t>
      </w:r>
    </w:p>
    <w:p w14:paraId="7E0B7993" w14:textId="77777777" w:rsidR="009C3DEA" w:rsidRDefault="009C3DEA" w:rsidP="009C3DE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94407EC" w14:textId="77777777" w:rsidR="009C3DEA" w:rsidRDefault="009C3DEA" w:rsidP="009C3DE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3DEA" w14:paraId="73CF8F5D" w14:textId="77777777" w:rsidTr="007502B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F0A49A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E786CD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2B6507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3DEA" w14:paraId="290698FC" w14:textId="77777777" w:rsidTr="007502B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BBCA1C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458098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631AC4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3DEA" w14:paraId="7F0C9FD2" w14:textId="77777777" w:rsidTr="007502B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7D5D5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347DB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8A9F3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3DEA" w14:paraId="1B19F438" w14:textId="77777777" w:rsidTr="007502B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C459C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E73123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4DFC8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货品订单编号</w:t>
            </w:r>
          </w:p>
        </w:tc>
      </w:tr>
    </w:tbl>
    <w:p w14:paraId="4DBAC5C9" w14:textId="77777777" w:rsidR="009C3DEA" w:rsidRDefault="009C3DEA" w:rsidP="009C3DE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审批货品订单</w:t>
      </w:r>
    </w:p>
    <w:p w14:paraId="114287C4" w14:textId="77777777" w:rsidR="009C3DEA" w:rsidRDefault="009C3DEA" w:rsidP="009C3D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5F1237" w14:textId="77777777" w:rsidR="009C3DEA" w:rsidRDefault="009C3DEA" w:rsidP="009C3DE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审批货品订单</w:t>
      </w:r>
    </w:p>
    <w:p w14:paraId="1A4AA1AC" w14:textId="77777777" w:rsidR="009C3DEA" w:rsidRDefault="009C3DEA" w:rsidP="009C3D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C3DEA" w14:paraId="598BD44C" w14:textId="77777777" w:rsidTr="007502B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290738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06D0FB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C3DEA" w14:paraId="5487F572" w14:textId="77777777" w:rsidTr="007502B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5C3A67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39769B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C3DEA" w14:paraId="61262DE7" w14:textId="77777777" w:rsidTr="007502B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DFE7C8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CBEDE5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726F57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21</w:t>
            </w:r>
          </w:p>
        </w:tc>
      </w:tr>
      <w:tr w:rsidR="009C3DEA" w14:paraId="649F8C24" w14:textId="77777777" w:rsidTr="007502B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BBD3D5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BA4ED9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6FA4B6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0EB7B5" w14:textId="77777777" w:rsidR="009C3DEA" w:rsidRDefault="009C3DEA" w:rsidP="007502B1"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"GO201607211411347197"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3AA4936" w14:textId="64F034F7" w:rsidR="009C3DEA" w:rsidRDefault="009C3DEA" w:rsidP="007502B1"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A5E4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AE4D186" w14:textId="25B05B47" w:rsidR="009C3DEA" w:rsidRDefault="009C3DEA" w:rsidP="007502B1"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A5E4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A7D1C7F" w14:textId="0A0AEBC9" w:rsidR="003A5E43" w:rsidRDefault="003A5E43" w:rsidP="003A5E43"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8A3F6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746DD2B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C3DEA" w14:paraId="755A9B13" w14:textId="77777777" w:rsidTr="007502B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032E5" w14:textId="2EF88ADC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3D51A8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728B65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3DEA" w14:paraId="20AF791E" w14:textId="77777777" w:rsidTr="007502B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FC0BA2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716B2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EAA7D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GO201607211411347197</w:t>
            </w:r>
          </w:p>
        </w:tc>
      </w:tr>
      <w:tr w:rsidR="009C3DEA" w14:paraId="1ADDDCF1" w14:textId="77777777" w:rsidTr="007502B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C6498C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02494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87F565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</w:t>
            </w:r>
          </w:p>
        </w:tc>
      </w:tr>
      <w:tr w:rsidR="00EE7DF5" w14:paraId="7914558E" w14:textId="77777777" w:rsidTr="007502B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BFFEB" w14:textId="157AD457" w:rsidR="00EE7DF5" w:rsidRDefault="00EE7DF5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59F75" w14:textId="2430DBC2" w:rsidR="00EE7DF5" w:rsidRDefault="00EE7DF5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3111D" w14:textId="2E71DC80" w:rsidR="00EE7DF5" w:rsidRDefault="00EE7DF5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  <w:r w:rsidR="006B7193">
              <w:rPr>
                <w:rFonts w:ascii="宋体" w:hAnsi="宋体" w:cs="宋体" w:hint="eastAsia"/>
                <w:sz w:val="20"/>
                <w:szCs w:val="20"/>
              </w:rPr>
              <w:t xml:space="preserve"> 审核通过 </w:t>
            </w:r>
            <w:r>
              <w:rPr>
                <w:rFonts w:ascii="宋体" w:hAnsi="宋体" w:cs="宋体" w:hint="eastAsia"/>
                <w:sz w:val="20"/>
                <w:szCs w:val="20"/>
              </w:rPr>
              <w:t>2</w:t>
            </w:r>
            <w:r w:rsidR="006B7193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审核不通过</w:t>
            </w:r>
          </w:p>
        </w:tc>
      </w:tr>
      <w:tr w:rsidR="00EE7DF5" w14:paraId="311DB287" w14:textId="77777777" w:rsidTr="007502B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1C21F" w14:textId="1593767B" w:rsidR="00EE7DF5" w:rsidRDefault="00EE7DF5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30FE6C" w14:textId="77777777" w:rsidR="00EE7DF5" w:rsidRDefault="00EE7DF5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9D42EF" w14:textId="69971963" w:rsidR="00EE7DF5" w:rsidRDefault="00CA3744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通过</w:t>
            </w:r>
          </w:p>
        </w:tc>
      </w:tr>
    </w:tbl>
    <w:p w14:paraId="022C9815" w14:textId="77777777" w:rsidR="009C3DEA" w:rsidRDefault="009C3DEA" w:rsidP="009C3D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3D3196D" w14:textId="77777777" w:rsidR="009C3DEA" w:rsidRDefault="009C3DEA" w:rsidP="009C3DE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4831C20" w14:textId="77777777" w:rsidR="009C3DEA" w:rsidRDefault="009C3DEA" w:rsidP="009C3DE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4DAEAEE" w14:textId="77777777" w:rsidR="009C3DEA" w:rsidRDefault="009C3DEA" w:rsidP="009C3DE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738BEC" w14:textId="77777777" w:rsidR="009C3DEA" w:rsidRDefault="009C3DEA" w:rsidP="009C3DE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4CB9FF1" w14:textId="77777777" w:rsidR="009C3DEA" w:rsidRDefault="009C3DEA" w:rsidP="009C3DE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2C3DE21" w14:textId="77777777" w:rsidR="009C3DEA" w:rsidRDefault="009C3DEA" w:rsidP="009C3DE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6F2D824F" w14:textId="77777777" w:rsidR="009C3DEA" w:rsidRDefault="009C3DEA" w:rsidP="009C3DE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3DEA" w14:paraId="408071BD" w14:textId="77777777" w:rsidTr="007502B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D073C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3B706D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54C118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3DEA" w14:paraId="4AE164D5" w14:textId="77777777" w:rsidTr="007502B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83D19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CAEF6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10D21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3DEA" w14:paraId="551BD14A" w14:textId="77777777" w:rsidTr="007502B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E621E9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FBC03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CAD28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3DEA" w14:paraId="0B53B974" w14:textId="77777777" w:rsidTr="007502B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8E418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9328E3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460D6" w14:textId="77777777" w:rsidR="009C3DEA" w:rsidRDefault="009C3DEA" w:rsidP="007502B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是否审核成功</w:t>
            </w:r>
          </w:p>
        </w:tc>
      </w:tr>
    </w:tbl>
    <w:p w14:paraId="25FE4419" w14:textId="77777777" w:rsidR="009C3DEA" w:rsidRDefault="009C3DEA" w:rsidP="009C3DE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货品订单分页查询</w:t>
      </w:r>
    </w:p>
    <w:p w14:paraId="26874C53" w14:textId="77777777" w:rsidR="009C3DEA" w:rsidRDefault="009C3DEA" w:rsidP="009C3D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87CC71" w14:textId="73B6916B" w:rsidR="009C3DEA" w:rsidRDefault="00F37D80" w:rsidP="00F37D8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货品订单分页查询</w:t>
      </w:r>
    </w:p>
    <w:p w14:paraId="07BADF0D" w14:textId="77777777" w:rsidR="009C3DEA" w:rsidRDefault="009C3DEA" w:rsidP="009C3D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C3DEA" w14:paraId="5651643D" w14:textId="77777777" w:rsidTr="007502B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0B9A97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36546C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C3DEA" w14:paraId="64A08EC2" w14:textId="77777777" w:rsidTr="007502B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7F4A10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490063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C3DEA" w14:paraId="33ECB627" w14:textId="77777777" w:rsidTr="007502B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919C89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2F41D6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D7134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122</w:t>
            </w:r>
          </w:p>
        </w:tc>
      </w:tr>
      <w:tr w:rsidR="009C3DEA" w14:paraId="43DC3219" w14:textId="77777777" w:rsidTr="007502B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14BCFA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A28F40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5E4837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054822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"GO201607211411347197",</w:t>
            </w:r>
          </w:p>
          <w:p w14:paraId="39AD3E9B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goodsCode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6479C9F" w14:textId="77777777" w:rsidR="009C3DEA" w:rsidRDefault="009C3DEA" w:rsidP="007502B1"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44505135" w14:textId="77777777" w:rsidR="009C3DEA" w:rsidRDefault="009C3DEA" w:rsidP="007502B1"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848491A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8294508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124A34E7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C3DEA" w14:paraId="541564CA" w14:textId="77777777" w:rsidTr="007502B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7ABB0D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6D6FD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5265B9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3DEA" w14:paraId="4C2154BF" w14:textId="77777777" w:rsidTr="007502B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C87984" w14:textId="275FF149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9E6F7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A9884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9D871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 w:rsidR="009C3DEA" w14:paraId="7394F59F" w14:textId="77777777" w:rsidTr="007502B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CFA3B" w14:textId="78BEA480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goodsCode</w:t>
            </w:r>
            <w:r w:rsidR="009E6F7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870EB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70A5C9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3DEA" w14:paraId="2F693E48" w14:textId="77777777" w:rsidTr="007502B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9FBA4A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A8784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DBC9B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 新建 1 审核通过 2 审核不通过</w:t>
            </w:r>
          </w:p>
        </w:tc>
      </w:tr>
      <w:tr w:rsidR="009C3DEA" w14:paraId="2ED1B4CF" w14:textId="77777777" w:rsidTr="007502B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71DEE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42222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EE30C4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3DEA" w14:paraId="7406D29C" w14:textId="77777777" w:rsidTr="007502B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12285D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A35658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3450A6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C3DEA" w14:paraId="3F99B47E" w14:textId="77777777" w:rsidTr="007502B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A9080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1652A5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D5D1B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6AE1DE5" w14:textId="77777777" w:rsidR="009C3DEA" w:rsidRDefault="009C3DEA" w:rsidP="009C3D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1B0AA23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>{</w:t>
      </w:r>
    </w:p>
    <w:p w14:paraId="017BDB15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906A5B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A4CE19A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277AD4C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43FFE66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60F54F7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753B6444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2826B0F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6051D6B8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EA73A7F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07BE8F6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            "code": "GO201607211411347197",</w:t>
      </w:r>
    </w:p>
    <w:p w14:paraId="1CA50281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            "goodsCode": "111",</w:t>
      </w:r>
    </w:p>
    <w:p w14:paraId="015DE03D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            "price": "1000",</w:t>
      </w:r>
    </w:p>
    <w:p w14:paraId="097041AE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            "quantity": "1000",</w:t>
      </w:r>
    </w:p>
    <w:p w14:paraId="3294688F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27C0BB5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            "applyUser": "1",</w:t>
      </w:r>
    </w:p>
    <w:p w14:paraId="6BD9E11A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            "applyDatetime": "Jul 21, 2016 2:11:34 PM",</w:t>
      </w:r>
    </w:p>
    <w:p w14:paraId="209D8970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            "applyNote": "11",</w:t>
      </w:r>
    </w:p>
    <w:p w14:paraId="56AE5E89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            "approveUser": "admin",</w:t>
      </w:r>
    </w:p>
    <w:p w14:paraId="7A6D873B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            "approveDatetime": "Jul 21, 2016 2:21:42 PM",</w:t>
      </w:r>
    </w:p>
    <w:p w14:paraId="56E9DDFD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            "approveNote": "ok"</w:t>
      </w:r>
    </w:p>
    <w:p w14:paraId="64F620FA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15C1081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3F1FE1A" w14:textId="77777777" w:rsidR="00F714CF" w:rsidRPr="00F714CF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7DD9FAC" w14:textId="05AE121A" w:rsidR="009C3DEA" w:rsidRDefault="00F714CF" w:rsidP="00F714CF">
      <w:pPr>
        <w:rPr>
          <w:rFonts w:ascii="宋体" w:hAnsi="宋体" w:cs="Consolas"/>
          <w:b/>
          <w:bCs/>
          <w:sz w:val="20"/>
          <w:szCs w:val="20"/>
        </w:rPr>
      </w:pPr>
      <w:r w:rsidRPr="00F714C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3DEA" w14:paraId="69C0055D" w14:textId="77777777" w:rsidTr="007502B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435DDA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746243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EA9E19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3DEA" w14:paraId="632CBB40" w14:textId="77777777" w:rsidTr="007502B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AAA4A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8382C4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3C87A6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3DEA" w14:paraId="5F641832" w14:textId="77777777" w:rsidTr="007502B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87F2F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40E5C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7A28F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3DEA" w14:paraId="18BEB554" w14:textId="77777777" w:rsidTr="007502B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1249C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E64479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D9A98" w14:textId="77777777" w:rsidR="009C3DEA" w:rsidRDefault="009C3DEA" w:rsidP="007502B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08807B62" w14:textId="77777777" w:rsidR="009C3DEA" w:rsidRDefault="009C3DEA" w:rsidP="007502B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goodsCode 货品编号</w:t>
            </w:r>
          </w:p>
          <w:p w14:paraId="440A20FD" w14:textId="77777777" w:rsidR="009C3DEA" w:rsidRDefault="009C3DEA" w:rsidP="007502B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quantity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数量</w:t>
            </w:r>
          </w:p>
          <w:p w14:paraId="53A06133" w14:textId="77777777" w:rsidR="009C3DEA" w:rsidRDefault="009C3DEA" w:rsidP="007502B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price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单价</w:t>
            </w:r>
          </w:p>
          <w:p w14:paraId="4ABDD2D2" w14:textId="77777777" w:rsidR="009C3DEA" w:rsidRDefault="009C3DEA" w:rsidP="007502B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状态（</w:t>
            </w:r>
            <w:r>
              <w:rPr>
                <w:rFonts w:ascii="宋体" w:hAnsi="宋体" w:cs="宋体" w:hint="eastAsia"/>
                <w:sz w:val="20"/>
                <w:szCs w:val="20"/>
              </w:rPr>
              <w:t>0 新建 1 审核通过 2 审核不通过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）</w:t>
            </w:r>
          </w:p>
          <w:p w14:paraId="6F4D8E57" w14:textId="77777777" w:rsidR="009C3DEA" w:rsidRDefault="009C3DEA" w:rsidP="007502B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applyUser 申请人</w:t>
            </w:r>
          </w:p>
          <w:p w14:paraId="0D5A8776" w14:textId="77777777" w:rsidR="009C3DEA" w:rsidRDefault="009C3DEA" w:rsidP="007502B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applyDatetime 申请时间</w:t>
            </w:r>
          </w:p>
          <w:p w14:paraId="650B640D" w14:textId="77777777" w:rsidR="009C3DEA" w:rsidRDefault="009C3DEA" w:rsidP="007502B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applyNote 申请备注</w:t>
            </w:r>
          </w:p>
          <w:p w14:paraId="010A2AAE" w14:textId="77777777" w:rsidR="009C3DEA" w:rsidRDefault="009C3DEA" w:rsidP="007502B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approveUser 审核人</w:t>
            </w:r>
          </w:p>
          <w:p w14:paraId="7E141486" w14:textId="77777777" w:rsidR="009C3DEA" w:rsidRDefault="009C3DEA" w:rsidP="007502B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6364452D" w14:textId="77777777" w:rsidR="009C3DEA" w:rsidRDefault="009C3DEA" w:rsidP="007502B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 审核备注</w:t>
            </w:r>
          </w:p>
        </w:tc>
      </w:tr>
    </w:tbl>
    <w:p w14:paraId="673F1328" w14:textId="77777777" w:rsidR="009C3DEA" w:rsidRDefault="009C3DEA" w:rsidP="009C3DE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货品订单列表查询</w:t>
      </w:r>
    </w:p>
    <w:p w14:paraId="79CED5D8" w14:textId="77777777" w:rsidR="009C3DEA" w:rsidRDefault="009C3DEA" w:rsidP="009C3D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EECA64" w14:textId="77777777" w:rsidR="009C3DEA" w:rsidRDefault="009C3DEA" w:rsidP="009C3DE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列表查询货品订单</w:t>
      </w:r>
    </w:p>
    <w:p w14:paraId="79D708CF" w14:textId="77777777" w:rsidR="009C3DEA" w:rsidRDefault="009C3DEA" w:rsidP="009C3D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C3DEA" w14:paraId="0653AC09" w14:textId="77777777" w:rsidTr="007502B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79ED07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86FAE2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C3DEA" w14:paraId="13D8C192" w14:textId="77777777" w:rsidTr="007502B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FB9961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37FC5A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C3DEA" w14:paraId="20BB150F" w14:textId="77777777" w:rsidTr="007502B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86AC57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E8F8D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5D723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23</w:t>
            </w:r>
          </w:p>
        </w:tc>
      </w:tr>
      <w:tr w:rsidR="009C3DEA" w14:paraId="4D4ABB85" w14:textId="77777777" w:rsidTr="007502B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23B4E5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DF83DE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D2AADA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9F12073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"GO201607211411347197",</w:t>
            </w:r>
          </w:p>
          <w:p w14:paraId="2276988C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goodsCode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AC6F240" w14:textId="77777777" w:rsidR="009C3DEA" w:rsidRDefault="009C3DEA" w:rsidP="007502B1"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7D484E59" w14:textId="77777777" w:rsidR="009C3DEA" w:rsidRDefault="009C3DEA" w:rsidP="007502B1"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9F2A903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C3DEA" w14:paraId="1D12033D" w14:textId="77777777" w:rsidTr="007502B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08B894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9DE8BF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F6BF34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3DEA" w14:paraId="6C566139" w14:textId="77777777" w:rsidTr="007502B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2EA5D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5DC43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CFAE16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GO201607211411347197</w:t>
            </w:r>
          </w:p>
        </w:tc>
      </w:tr>
      <w:tr w:rsidR="009C3DEA" w14:paraId="68B160F0" w14:textId="77777777" w:rsidTr="007502B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CC2BD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goodsCode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7B063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6BD1B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3DEA" w14:paraId="76303F00" w14:textId="77777777" w:rsidTr="007502B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E0D6DD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FC9E9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1993C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 新建 1 审核通过 2 审核不通过</w:t>
            </w:r>
          </w:p>
        </w:tc>
      </w:tr>
      <w:tr w:rsidR="009C3DEA" w14:paraId="7118A6F1" w14:textId="77777777" w:rsidTr="007502B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DE9A6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94884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CFC72B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59C96216" w14:textId="77777777" w:rsidR="009C3DEA" w:rsidRDefault="009C3DEA" w:rsidP="009C3D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2A795A" w14:textId="77777777" w:rsidR="00D85A96" w:rsidRPr="00D85A96" w:rsidRDefault="00D85A96" w:rsidP="00D85A96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>{</w:t>
      </w:r>
    </w:p>
    <w:p w14:paraId="6A7E410B" w14:textId="77777777" w:rsidR="00D85A96" w:rsidRPr="00D85A96" w:rsidRDefault="00D85A96" w:rsidP="00D85A96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8922A8D" w14:textId="77777777" w:rsidR="00D85A96" w:rsidRPr="00D85A96" w:rsidRDefault="00D85A96" w:rsidP="00D85A96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BB29361" w14:textId="659D870D" w:rsidR="00D85A96" w:rsidRPr="00D85A96" w:rsidRDefault="00187819" w:rsidP="003E3F5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 w:rsidR="00D85A96" w:rsidRPr="00D85A96">
        <w:rPr>
          <w:rFonts w:ascii="宋体" w:hAnsi="宋体" w:cs="Consolas"/>
          <w:b/>
          <w:bCs/>
          <w:sz w:val="20"/>
          <w:szCs w:val="20"/>
        </w:rPr>
        <w:t>[{</w:t>
      </w:r>
    </w:p>
    <w:p w14:paraId="0CCCE714" w14:textId="77777777" w:rsidR="00D85A96" w:rsidRPr="00D85A96" w:rsidRDefault="00D85A96" w:rsidP="00D85A96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    "code": "GO201607211411347197",</w:t>
      </w:r>
    </w:p>
    <w:p w14:paraId="2BC9AC6E" w14:textId="77777777" w:rsidR="00D85A96" w:rsidRPr="00D85A96" w:rsidRDefault="00D85A96" w:rsidP="00D85A96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    "goodsCode": "111",</w:t>
      </w:r>
    </w:p>
    <w:p w14:paraId="72E8BA58" w14:textId="77777777" w:rsidR="00D85A96" w:rsidRPr="00D85A96" w:rsidRDefault="00D85A96" w:rsidP="00D85A96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    "price": "1000",</w:t>
      </w:r>
    </w:p>
    <w:p w14:paraId="6541BF9F" w14:textId="77777777" w:rsidR="00D85A96" w:rsidRPr="00D85A96" w:rsidRDefault="00D85A96" w:rsidP="00D85A96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    "quantity": "1000",</w:t>
      </w:r>
    </w:p>
    <w:p w14:paraId="26612821" w14:textId="77777777" w:rsidR="00D85A96" w:rsidRPr="00D85A96" w:rsidRDefault="00D85A96" w:rsidP="00D85A96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84D4D01" w14:textId="77777777" w:rsidR="00D85A96" w:rsidRPr="00D85A96" w:rsidRDefault="00D85A96" w:rsidP="00D85A96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    "applyUser": "1",</w:t>
      </w:r>
    </w:p>
    <w:p w14:paraId="48902975" w14:textId="77777777" w:rsidR="00D85A96" w:rsidRPr="00D85A96" w:rsidRDefault="00D85A96" w:rsidP="00D85A96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    "applyDatetime": "Jul 21, 2016 2:11:34 PM",</w:t>
      </w:r>
    </w:p>
    <w:p w14:paraId="5D933E5A" w14:textId="77777777" w:rsidR="00D85A96" w:rsidRPr="00D85A96" w:rsidRDefault="00D85A96" w:rsidP="00D85A96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    "applyNote": "11",</w:t>
      </w:r>
    </w:p>
    <w:p w14:paraId="74CBDC28" w14:textId="77777777" w:rsidR="00D85A96" w:rsidRPr="00D85A96" w:rsidRDefault="00D85A96" w:rsidP="00D85A96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    "approveUser": "admin",</w:t>
      </w:r>
    </w:p>
    <w:p w14:paraId="4BC9E616" w14:textId="77777777" w:rsidR="00D85A96" w:rsidRPr="00D85A96" w:rsidRDefault="00D85A96" w:rsidP="00D85A96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    "approveDatetime": "Jul 21, 2016 2:21:42 PM",</w:t>
      </w:r>
    </w:p>
    <w:p w14:paraId="1B8CC810" w14:textId="77777777" w:rsidR="00D85A96" w:rsidRPr="00D85A96" w:rsidRDefault="00D85A96" w:rsidP="00D85A96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    "approveNote": "ok"</w:t>
      </w:r>
    </w:p>
    <w:p w14:paraId="02E3E123" w14:textId="77777777" w:rsidR="00D85A96" w:rsidRPr="00D85A96" w:rsidRDefault="00D85A96" w:rsidP="00D85A96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B40AE96" w14:textId="3DD32FE4" w:rsidR="00D85A96" w:rsidRPr="00D85A96" w:rsidRDefault="00D85A96" w:rsidP="00D85A96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 w14:paraId="1BF97A6F" w14:textId="15510F4D" w:rsidR="009C3DEA" w:rsidRDefault="00D85A96" w:rsidP="00D85A96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3DEA" w14:paraId="6BC2AF95" w14:textId="77777777" w:rsidTr="007502B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AB570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6F5D9B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66EDEF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3DEA" w14:paraId="1D7ACF61" w14:textId="77777777" w:rsidTr="007502B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6C517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3D4CE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7A752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3DEA" w14:paraId="19A230D5" w14:textId="77777777" w:rsidTr="007502B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286DF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CC931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AF2EC5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3DEA" w14:paraId="2138DB0A" w14:textId="77777777" w:rsidTr="007502B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8191E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88783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40D505" w14:textId="406F58F4" w:rsidR="009C3DEA" w:rsidRDefault="003E3F5C" w:rsidP="007502B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详见分页查询接口</w:t>
            </w:r>
          </w:p>
        </w:tc>
      </w:tr>
    </w:tbl>
    <w:p w14:paraId="1D37C748" w14:textId="77777777" w:rsidR="009C3DEA" w:rsidRDefault="009C3DEA" w:rsidP="009C3DE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货品订单详情查询</w:t>
      </w:r>
    </w:p>
    <w:p w14:paraId="7FE4D4EB" w14:textId="77777777" w:rsidR="009C3DEA" w:rsidRDefault="009C3DEA" w:rsidP="009C3D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8C92B51" w14:textId="77777777" w:rsidR="009C3DEA" w:rsidRDefault="009C3DEA" w:rsidP="009C3DE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详情查询货品订单</w:t>
      </w:r>
    </w:p>
    <w:p w14:paraId="288F844A" w14:textId="77777777" w:rsidR="009C3DEA" w:rsidRDefault="009C3DEA" w:rsidP="009C3D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C3DEA" w14:paraId="2FB8280B" w14:textId="77777777" w:rsidTr="007502B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D2D7C3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AC1541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C3DEA" w14:paraId="56345975" w14:textId="77777777" w:rsidTr="007502B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E50822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75EDE5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C3DEA" w14:paraId="350FACC3" w14:textId="77777777" w:rsidTr="007502B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58D398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BA2BE3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3269BF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24</w:t>
            </w:r>
          </w:p>
        </w:tc>
      </w:tr>
      <w:tr w:rsidR="009C3DEA" w14:paraId="052A7CC9" w14:textId="77777777" w:rsidTr="007502B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638FBB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8DB912" w14:textId="77777777" w:rsidR="009C3DEA" w:rsidRDefault="009C3DEA" w:rsidP="007502B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01D3F6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82D57D7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"GO201607211411347197"</w:t>
            </w:r>
          </w:p>
          <w:p w14:paraId="1E8F93EC" w14:textId="77777777" w:rsidR="009C3DEA" w:rsidRDefault="009C3DEA" w:rsidP="007502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C3DEA" w14:paraId="34717E4B" w14:textId="77777777" w:rsidTr="007502B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01D966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FE089A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9CE107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3DEA" w14:paraId="2616BBAB" w14:textId="77777777" w:rsidTr="007502B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6D84B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A46EF0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0E826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GO201607211411347197</w:t>
            </w:r>
          </w:p>
        </w:tc>
      </w:tr>
    </w:tbl>
    <w:p w14:paraId="512A5BFF" w14:textId="77777777" w:rsidR="009C3DEA" w:rsidRDefault="009C3DEA" w:rsidP="009C3D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1182D69" w14:textId="77777777" w:rsidR="009C3DEA" w:rsidRDefault="009C3DEA" w:rsidP="009C3DE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79304EF" w14:textId="77777777" w:rsidR="009C3DEA" w:rsidRDefault="009C3DEA" w:rsidP="009C3DE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314553" w14:textId="77777777" w:rsidR="009C3DEA" w:rsidRDefault="009C3DEA" w:rsidP="009C3DE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39D8C97" w14:textId="77777777" w:rsidR="003E3F5C" w:rsidRPr="00D85A96" w:rsidRDefault="009C3DEA" w:rsidP="003E3F5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 w:rsidR="003E3F5C" w:rsidRPr="00D85A96">
        <w:rPr>
          <w:rFonts w:ascii="宋体" w:hAnsi="宋体" w:cs="Consolas"/>
          <w:b/>
          <w:bCs/>
          <w:sz w:val="20"/>
          <w:szCs w:val="20"/>
        </w:rPr>
        <w:t>{</w:t>
      </w:r>
    </w:p>
    <w:p w14:paraId="0E275BDE" w14:textId="77777777" w:rsidR="003E3F5C" w:rsidRPr="00D85A96" w:rsidRDefault="003E3F5C" w:rsidP="003E3F5C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    "code": "GO201607211411347197",</w:t>
      </w:r>
    </w:p>
    <w:p w14:paraId="16FC136A" w14:textId="77777777" w:rsidR="003E3F5C" w:rsidRPr="00D85A96" w:rsidRDefault="003E3F5C" w:rsidP="003E3F5C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    "goodsCode": "111",</w:t>
      </w:r>
    </w:p>
    <w:p w14:paraId="5F819316" w14:textId="77777777" w:rsidR="003E3F5C" w:rsidRPr="00D85A96" w:rsidRDefault="003E3F5C" w:rsidP="003E3F5C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    "price": "1000",</w:t>
      </w:r>
    </w:p>
    <w:p w14:paraId="08F49B12" w14:textId="77777777" w:rsidR="003E3F5C" w:rsidRPr="00D85A96" w:rsidRDefault="003E3F5C" w:rsidP="003E3F5C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    "quantity": "1000",</w:t>
      </w:r>
    </w:p>
    <w:p w14:paraId="2AEDC07B" w14:textId="77777777" w:rsidR="003E3F5C" w:rsidRPr="00D85A96" w:rsidRDefault="003E3F5C" w:rsidP="003E3F5C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DFDF856" w14:textId="77777777" w:rsidR="003E3F5C" w:rsidRPr="00D85A96" w:rsidRDefault="003E3F5C" w:rsidP="003E3F5C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    "applyUser": "1",</w:t>
      </w:r>
    </w:p>
    <w:p w14:paraId="132CEA4A" w14:textId="77777777" w:rsidR="003E3F5C" w:rsidRPr="00D85A96" w:rsidRDefault="003E3F5C" w:rsidP="003E3F5C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    "applyDatetime": "Jul 21, 2016 2:11:34 PM",</w:t>
      </w:r>
    </w:p>
    <w:p w14:paraId="3D24D3DA" w14:textId="77777777" w:rsidR="003E3F5C" w:rsidRPr="00D85A96" w:rsidRDefault="003E3F5C" w:rsidP="003E3F5C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    "applyNote": "11",</w:t>
      </w:r>
    </w:p>
    <w:p w14:paraId="48E02A29" w14:textId="77777777" w:rsidR="003E3F5C" w:rsidRPr="00D85A96" w:rsidRDefault="003E3F5C" w:rsidP="003E3F5C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    "approveUser": "admin",</w:t>
      </w:r>
    </w:p>
    <w:p w14:paraId="5ABE4A2C" w14:textId="77777777" w:rsidR="003E3F5C" w:rsidRPr="00D85A96" w:rsidRDefault="003E3F5C" w:rsidP="003E3F5C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    "approveDatetime": "Jul 21, 2016 2:21:42 PM",</w:t>
      </w:r>
    </w:p>
    <w:p w14:paraId="51306DAC" w14:textId="77777777" w:rsidR="003E3F5C" w:rsidRPr="00D85A96" w:rsidRDefault="003E3F5C" w:rsidP="003E3F5C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    "approveNote": "ok"</w:t>
      </w:r>
    </w:p>
    <w:p w14:paraId="49EC4AB5" w14:textId="77777777" w:rsidR="003E3F5C" w:rsidRPr="00D85A96" w:rsidRDefault="003E3F5C" w:rsidP="003E3F5C">
      <w:pPr>
        <w:rPr>
          <w:rFonts w:ascii="宋体" w:hAnsi="宋体" w:cs="Consolas"/>
          <w:b/>
          <w:bCs/>
          <w:sz w:val="20"/>
          <w:szCs w:val="20"/>
        </w:rPr>
      </w:pPr>
      <w:r w:rsidRPr="00D85A9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3832817" w14:textId="0AB457EB" w:rsidR="009C3DEA" w:rsidRDefault="009C3DEA" w:rsidP="003E3F5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3DEA" w14:paraId="423759F1" w14:textId="77777777" w:rsidTr="007502B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A5E37C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14B975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1B73D4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3DEA" w14:paraId="0C83CFD3" w14:textId="77777777" w:rsidTr="007502B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248CB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2F7036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080A4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3DEA" w14:paraId="5783887D" w14:textId="77777777" w:rsidTr="007502B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89221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ACE39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634C6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3DEA" w14:paraId="375DE904" w14:textId="77777777" w:rsidTr="007502B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80736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D9A0B8" w14:textId="77777777" w:rsidR="009C3DEA" w:rsidRDefault="009C3DEA" w:rsidP="007502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F124C" w14:textId="38FC9E6A" w:rsidR="009C3DEA" w:rsidRDefault="002322E2" w:rsidP="007502B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详见分页查询接口</w:t>
            </w:r>
          </w:p>
        </w:tc>
      </w:tr>
    </w:tbl>
    <w:p w14:paraId="7A88374D" w14:textId="77777777" w:rsidR="00BA1D3E" w:rsidRDefault="00BA1D3E" w:rsidP="00BA1D3E"/>
    <w:sectPr w:rsidR="00BA1D3E" w:rsidSect="00F1263F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C7419" w14:textId="77777777" w:rsidR="006819C2" w:rsidRDefault="006819C2" w:rsidP="00637BD3">
      <w:r>
        <w:separator/>
      </w:r>
    </w:p>
  </w:endnote>
  <w:endnote w:type="continuationSeparator" w:id="0">
    <w:p w14:paraId="072A47A0" w14:textId="77777777" w:rsidR="006819C2" w:rsidRDefault="006819C2" w:rsidP="0063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37E3D" w14:textId="77777777" w:rsidR="006819C2" w:rsidRDefault="006819C2" w:rsidP="00637BD3">
      <w:r>
        <w:separator/>
      </w:r>
    </w:p>
  </w:footnote>
  <w:footnote w:type="continuationSeparator" w:id="0">
    <w:p w14:paraId="703B1742" w14:textId="77777777" w:rsidR="006819C2" w:rsidRDefault="006819C2" w:rsidP="00637B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F3B3C" w14:textId="77777777" w:rsidR="006819C2" w:rsidRDefault="006819C2" w:rsidP="00637BD3">
    <w:pPr>
      <w:pStyle w:val="a3"/>
      <w:jc w:val="both"/>
    </w:pPr>
    <w:r>
      <w:rPr>
        <w:noProof/>
      </w:rPr>
      <w:drawing>
        <wp:inline distT="0" distB="0" distL="0" distR="0" wp14:anchorId="6C0C7CD0" wp14:editId="361D2A34">
          <wp:extent cx="1497094" cy="356417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雄牛--LOGO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13E33"/>
    <w:rsid w:val="000309BC"/>
    <w:rsid w:val="0004139F"/>
    <w:rsid w:val="00053C02"/>
    <w:rsid w:val="00056855"/>
    <w:rsid w:val="00063E90"/>
    <w:rsid w:val="0008297D"/>
    <w:rsid w:val="000B290E"/>
    <w:rsid w:val="000D1D3B"/>
    <w:rsid w:val="000D71F1"/>
    <w:rsid w:val="00100F37"/>
    <w:rsid w:val="00125777"/>
    <w:rsid w:val="0013509F"/>
    <w:rsid w:val="00135937"/>
    <w:rsid w:val="001444B6"/>
    <w:rsid w:val="001512D9"/>
    <w:rsid w:val="00171926"/>
    <w:rsid w:val="00187819"/>
    <w:rsid w:val="001914A5"/>
    <w:rsid w:val="00191DF4"/>
    <w:rsid w:val="001953D4"/>
    <w:rsid w:val="001A133B"/>
    <w:rsid w:val="001A20F5"/>
    <w:rsid w:val="001A35C3"/>
    <w:rsid w:val="001A66FB"/>
    <w:rsid w:val="001B0C17"/>
    <w:rsid w:val="001B1658"/>
    <w:rsid w:val="001C2A26"/>
    <w:rsid w:val="001E524F"/>
    <w:rsid w:val="001F27E9"/>
    <w:rsid w:val="002265F7"/>
    <w:rsid w:val="0022699F"/>
    <w:rsid w:val="002322E2"/>
    <w:rsid w:val="002623BF"/>
    <w:rsid w:val="00263551"/>
    <w:rsid w:val="00275A9A"/>
    <w:rsid w:val="00292130"/>
    <w:rsid w:val="002B28D3"/>
    <w:rsid w:val="002B3D85"/>
    <w:rsid w:val="002C7C71"/>
    <w:rsid w:val="002E56F6"/>
    <w:rsid w:val="002F0016"/>
    <w:rsid w:val="00303D6D"/>
    <w:rsid w:val="003168AD"/>
    <w:rsid w:val="003231F2"/>
    <w:rsid w:val="00350EE0"/>
    <w:rsid w:val="00360212"/>
    <w:rsid w:val="00370348"/>
    <w:rsid w:val="00385C68"/>
    <w:rsid w:val="003A5E43"/>
    <w:rsid w:val="003B0E51"/>
    <w:rsid w:val="003C148A"/>
    <w:rsid w:val="003E3F5C"/>
    <w:rsid w:val="003F1558"/>
    <w:rsid w:val="00400FCE"/>
    <w:rsid w:val="00407576"/>
    <w:rsid w:val="0041330D"/>
    <w:rsid w:val="00416663"/>
    <w:rsid w:val="00420C4F"/>
    <w:rsid w:val="00460098"/>
    <w:rsid w:val="00463947"/>
    <w:rsid w:val="0047142C"/>
    <w:rsid w:val="00474A55"/>
    <w:rsid w:val="004812FA"/>
    <w:rsid w:val="00484776"/>
    <w:rsid w:val="0048607B"/>
    <w:rsid w:val="004A0C37"/>
    <w:rsid w:val="004C22B9"/>
    <w:rsid w:val="004C4937"/>
    <w:rsid w:val="004E1FA4"/>
    <w:rsid w:val="004E3A3E"/>
    <w:rsid w:val="004E5713"/>
    <w:rsid w:val="004F205B"/>
    <w:rsid w:val="0050016E"/>
    <w:rsid w:val="00505E34"/>
    <w:rsid w:val="00513AE0"/>
    <w:rsid w:val="00515F19"/>
    <w:rsid w:val="00520E17"/>
    <w:rsid w:val="00525724"/>
    <w:rsid w:val="00534D76"/>
    <w:rsid w:val="00565228"/>
    <w:rsid w:val="00567EE2"/>
    <w:rsid w:val="005705F7"/>
    <w:rsid w:val="00570693"/>
    <w:rsid w:val="005770FF"/>
    <w:rsid w:val="00577472"/>
    <w:rsid w:val="00584652"/>
    <w:rsid w:val="005A165B"/>
    <w:rsid w:val="005A6F79"/>
    <w:rsid w:val="005B31A2"/>
    <w:rsid w:val="005B6A24"/>
    <w:rsid w:val="005C3241"/>
    <w:rsid w:val="005D7BBF"/>
    <w:rsid w:val="005F5CD2"/>
    <w:rsid w:val="00600522"/>
    <w:rsid w:val="00637BD3"/>
    <w:rsid w:val="00652968"/>
    <w:rsid w:val="00653AB2"/>
    <w:rsid w:val="00655248"/>
    <w:rsid w:val="00662577"/>
    <w:rsid w:val="00676786"/>
    <w:rsid w:val="0068189B"/>
    <w:rsid w:val="006819C2"/>
    <w:rsid w:val="0069321D"/>
    <w:rsid w:val="006A4167"/>
    <w:rsid w:val="006B5A44"/>
    <w:rsid w:val="006B7193"/>
    <w:rsid w:val="006B77B3"/>
    <w:rsid w:val="006C00C8"/>
    <w:rsid w:val="006C2255"/>
    <w:rsid w:val="006D04F5"/>
    <w:rsid w:val="006D4EDA"/>
    <w:rsid w:val="006D71FE"/>
    <w:rsid w:val="006E1439"/>
    <w:rsid w:val="00730A3B"/>
    <w:rsid w:val="007378AF"/>
    <w:rsid w:val="00763463"/>
    <w:rsid w:val="007A1EAB"/>
    <w:rsid w:val="007C2B83"/>
    <w:rsid w:val="007E05EF"/>
    <w:rsid w:val="007E2099"/>
    <w:rsid w:val="007F1B98"/>
    <w:rsid w:val="00806841"/>
    <w:rsid w:val="0082047A"/>
    <w:rsid w:val="00843B13"/>
    <w:rsid w:val="00846D7C"/>
    <w:rsid w:val="008614C7"/>
    <w:rsid w:val="0086545C"/>
    <w:rsid w:val="008765F0"/>
    <w:rsid w:val="00877A4E"/>
    <w:rsid w:val="00891A4E"/>
    <w:rsid w:val="00897EBD"/>
    <w:rsid w:val="008A0170"/>
    <w:rsid w:val="008A3F6A"/>
    <w:rsid w:val="008B1179"/>
    <w:rsid w:val="008D1B30"/>
    <w:rsid w:val="008E004B"/>
    <w:rsid w:val="008E1D24"/>
    <w:rsid w:val="008E37EF"/>
    <w:rsid w:val="008F0EC7"/>
    <w:rsid w:val="008F17C9"/>
    <w:rsid w:val="0090481D"/>
    <w:rsid w:val="009141E7"/>
    <w:rsid w:val="00920430"/>
    <w:rsid w:val="0095666F"/>
    <w:rsid w:val="0096070C"/>
    <w:rsid w:val="009B00E9"/>
    <w:rsid w:val="009C284C"/>
    <w:rsid w:val="009C3DEA"/>
    <w:rsid w:val="009D19BB"/>
    <w:rsid w:val="009E6F7F"/>
    <w:rsid w:val="00A31EE1"/>
    <w:rsid w:val="00A33306"/>
    <w:rsid w:val="00A451BC"/>
    <w:rsid w:val="00A457A6"/>
    <w:rsid w:val="00A57013"/>
    <w:rsid w:val="00A61479"/>
    <w:rsid w:val="00A65794"/>
    <w:rsid w:val="00A75E84"/>
    <w:rsid w:val="00A811A6"/>
    <w:rsid w:val="00A81575"/>
    <w:rsid w:val="00A93631"/>
    <w:rsid w:val="00A959AF"/>
    <w:rsid w:val="00AB0703"/>
    <w:rsid w:val="00B07210"/>
    <w:rsid w:val="00B13F6B"/>
    <w:rsid w:val="00B21771"/>
    <w:rsid w:val="00B42E06"/>
    <w:rsid w:val="00B57851"/>
    <w:rsid w:val="00B6173E"/>
    <w:rsid w:val="00B632B9"/>
    <w:rsid w:val="00B7104C"/>
    <w:rsid w:val="00B76212"/>
    <w:rsid w:val="00B7651C"/>
    <w:rsid w:val="00B9031A"/>
    <w:rsid w:val="00B93AAF"/>
    <w:rsid w:val="00B95C97"/>
    <w:rsid w:val="00BA1D3E"/>
    <w:rsid w:val="00BA4F34"/>
    <w:rsid w:val="00BB3F50"/>
    <w:rsid w:val="00BC28FA"/>
    <w:rsid w:val="00BC31D4"/>
    <w:rsid w:val="00BC418B"/>
    <w:rsid w:val="00BD40A8"/>
    <w:rsid w:val="00BD717C"/>
    <w:rsid w:val="00C06B67"/>
    <w:rsid w:val="00C13A80"/>
    <w:rsid w:val="00C13BA6"/>
    <w:rsid w:val="00C65FD1"/>
    <w:rsid w:val="00C91486"/>
    <w:rsid w:val="00C91A29"/>
    <w:rsid w:val="00CA3744"/>
    <w:rsid w:val="00CA4156"/>
    <w:rsid w:val="00CB1E64"/>
    <w:rsid w:val="00CB1F75"/>
    <w:rsid w:val="00CB2D7A"/>
    <w:rsid w:val="00CB6A59"/>
    <w:rsid w:val="00CC5CDE"/>
    <w:rsid w:val="00CD2B2C"/>
    <w:rsid w:val="00CD319B"/>
    <w:rsid w:val="00CE155E"/>
    <w:rsid w:val="00CE373E"/>
    <w:rsid w:val="00CF0FE5"/>
    <w:rsid w:val="00CF1F1E"/>
    <w:rsid w:val="00D02E40"/>
    <w:rsid w:val="00D04C65"/>
    <w:rsid w:val="00D1484D"/>
    <w:rsid w:val="00D30811"/>
    <w:rsid w:val="00D41540"/>
    <w:rsid w:val="00D571B0"/>
    <w:rsid w:val="00D60EDF"/>
    <w:rsid w:val="00D8366E"/>
    <w:rsid w:val="00D84010"/>
    <w:rsid w:val="00D85A96"/>
    <w:rsid w:val="00DB29FA"/>
    <w:rsid w:val="00DB41C5"/>
    <w:rsid w:val="00DB4DF9"/>
    <w:rsid w:val="00DF1773"/>
    <w:rsid w:val="00E01C4F"/>
    <w:rsid w:val="00E07AC3"/>
    <w:rsid w:val="00E234B0"/>
    <w:rsid w:val="00E341E2"/>
    <w:rsid w:val="00E37B45"/>
    <w:rsid w:val="00E4190B"/>
    <w:rsid w:val="00E6226B"/>
    <w:rsid w:val="00E653F7"/>
    <w:rsid w:val="00E662B8"/>
    <w:rsid w:val="00E72A7D"/>
    <w:rsid w:val="00E837F7"/>
    <w:rsid w:val="00EE37F9"/>
    <w:rsid w:val="00EE7135"/>
    <w:rsid w:val="00EE7DF5"/>
    <w:rsid w:val="00F02733"/>
    <w:rsid w:val="00F1263F"/>
    <w:rsid w:val="00F146FC"/>
    <w:rsid w:val="00F20738"/>
    <w:rsid w:val="00F31D1F"/>
    <w:rsid w:val="00F37D80"/>
    <w:rsid w:val="00F51ABD"/>
    <w:rsid w:val="00F714CF"/>
    <w:rsid w:val="00F83F32"/>
    <w:rsid w:val="00F86107"/>
    <w:rsid w:val="00F96318"/>
    <w:rsid w:val="00F97654"/>
    <w:rsid w:val="00FA3046"/>
    <w:rsid w:val="00FD4DAA"/>
    <w:rsid w:val="00FD76BC"/>
    <w:rsid w:val="00FE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69E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yb858:Library:Application%20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TotalTime>94</TotalTime>
  <Pages>30</Pages>
  <Words>1962</Words>
  <Characters>11187</Characters>
  <Application>Microsoft Macintosh Word</Application>
  <DocSecurity>0</DocSecurity>
  <Lines>93</Lines>
  <Paragraphs>26</Paragraphs>
  <ScaleCrop>false</ScaleCrop>
  <Company>浙江汇信科技有限公司</Company>
  <LinksUpToDate>false</LinksUpToDate>
  <CharactersWithSpaces>13123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永宝 宓</cp:lastModifiedBy>
  <cp:revision>492</cp:revision>
  <dcterms:created xsi:type="dcterms:W3CDTF">2016-05-23T01:53:00Z</dcterms:created>
  <dcterms:modified xsi:type="dcterms:W3CDTF">2016-07-25T14:21:00Z</dcterms:modified>
</cp:coreProperties>
</file>