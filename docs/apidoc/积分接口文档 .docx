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AE7A" w14:textId="7F7E8697" w:rsidR="00BA1D3E" w:rsidRDefault="00E662B8" w:rsidP="00125777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积分1.6.0</w:t>
      </w:r>
      <w:r w:rsidR="00BA1D3E">
        <w:rPr>
          <w:rFonts w:ascii="宋体" w:hAnsi="宋体" w:hint="eastAsia"/>
          <w:b/>
          <w:sz w:val="44"/>
          <w:szCs w:val="44"/>
        </w:rPr>
        <w:t>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A1D3E" w14:paraId="3AF1F428" w14:textId="77777777" w:rsidTr="0013509F">
        <w:tc>
          <w:tcPr>
            <w:tcW w:w="1008" w:type="dxa"/>
            <w:vAlign w:val="center"/>
          </w:tcPr>
          <w:p w14:paraId="53D9273B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CC2E30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6B8BFAED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74263434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78ADB47C" w14:textId="77777777" w:rsidR="00BA1D3E" w:rsidRDefault="00BA1D3E" w:rsidP="0013509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A1D3E" w14:paraId="23B4384E" w14:textId="77777777" w:rsidTr="0013509F">
        <w:tc>
          <w:tcPr>
            <w:tcW w:w="1008" w:type="dxa"/>
            <w:vAlign w:val="center"/>
          </w:tcPr>
          <w:p w14:paraId="6F3066CA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EE43F6E" w14:textId="23AA5564" w:rsidR="00BA1D3E" w:rsidRDefault="00125777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xieyj</w:t>
            </w:r>
          </w:p>
        </w:tc>
        <w:tc>
          <w:tcPr>
            <w:tcW w:w="3420" w:type="dxa"/>
            <w:vAlign w:val="center"/>
          </w:tcPr>
          <w:p w14:paraId="0562361B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3C266CD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3EE9AC4" w14:textId="77777777" w:rsidR="00BA1D3E" w:rsidRDefault="00BA1D3E" w:rsidP="0013509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</w:tbl>
    <w:p w14:paraId="12A2F9E7" w14:textId="052189AC" w:rsidR="00BA1D3E" w:rsidRDefault="009B00E9" w:rsidP="00BA1D3E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积分</w:t>
      </w:r>
      <w:r w:rsidR="00063E90">
        <w:rPr>
          <w:rFonts w:ascii="宋体" w:hAnsi="宋体" w:hint="eastAsia"/>
          <w:sz w:val="32"/>
          <w:szCs w:val="32"/>
        </w:rPr>
        <w:t>商</w:t>
      </w:r>
      <w:r w:rsidR="00BA1D3E">
        <w:rPr>
          <w:rFonts w:ascii="宋体" w:hAnsi="宋体" w:hint="eastAsia"/>
          <w:sz w:val="32"/>
          <w:szCs w:val="32"/>
        </w:rPr>
        <w:t>接口</w:t>
      </w:r>
    </w:p>
    <w:p w14:paraId="6869C7EA" w14:textId="4926B3D9" w:rsidR="00063E90" w:rsidRDefault="00063E90" w:rsidP="00063E9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积分商入驻</w:t>
      </w:r>
    </w:p>
    <w:p w14:paraId="1883C538" w14:textId="77777777" w:rsidR="00063E90" w:rsidRDefault="00063E90" w:rsidP="00063E90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183946" w14:textId="77777777" w:rsidR="006B6C8D" w:rsidRDefault="006B6C8D" w:rsidP="006B6C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6B6C8D" w14:paraId="5C7C0556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9FC4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314048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B6C8D" w14:paraId="098C51D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5A5C3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4E46F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B6C8D" w14:paraId="7C35291A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2B6A15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919973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880E1" w14:textId="1C0C99F2" w:rsidR="006B6C8D" w:rsidRPr="001E524F" w:rsidRDefault="00F868ED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6B6C8D" w14:paraId="3B2ADABF" w14:textId="77777777" w:rsidTr="00555F8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76C3E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465FB1" w14:textId="77777777" w:rsidR="006B6C8D" w:rsidRDefault="006B6C8D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1DCEC" w14:textId="77777777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15187C" w14:textId="0422BAE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2100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592337" w14:textId="4150A94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DA57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BB30E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B30E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A8CA79" w14:textId="18C8487A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 w:rsidR="00607BAC"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6C6776" w14:textId="592921E1" w:rsidR="006B6C8D" w:rsidRPr="001E524F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 w:rsidR="000E3C81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0E3C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C9FC1A" w14:textId="4563E06F" w:rsidR="006B6C8D" w:rsidRDefault="006B6C8D" w:rsidP="00966834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B23FF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23FF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9668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CE2777" w14:textId="3BCB0509" w:rsidR="00566956" w:rsidRDefault="009718B2" w:rsidP="0056695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66956"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 w:rsidR="003C759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C759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CCCEC21" w14:textId="5222AFB8" w:rsidR="00566956" w:rsidRPr="001E524F" w:rsidRDefault="00966834" w:rsidP="00C243CD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9D929F2" w14:textId="77777777" w:rsidR="006B6C8D" w:rsidRDefault="006B6C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B6C8D" w14:paraId="2E35E436" w14:textId="77777777" w:rsidTr="00555F8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1693D8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2CA17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FC1AD" w14:textId="77777777" w:rsidR="006B6C8D" w:rsidRDefault="006B6C8D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6C8D" w14:paraId="0554E4F9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0C7B4" w14:textId="29C135CD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A274C" w14:textId="2DF749D5" w:rsidR="006B6C8D" w:rsidRDefault="003577B2" w:rsidP="004D446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25F75" w14:textId="6E57B792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18C5BEB3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0D34A" w14:textId="2E58DCA4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68583" w14:textId="7AB14BAC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CE54E" w14:textId="4ECC8E6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6B6C8D" w14:paraId="53B8C3C7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198F0" w14:textId="4895F8C6" w:rsidR="006B6C8D" w:rsidRDefault="002E3E84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52D12" w14:textId="7CAEC9C9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EC502" w14:textId="59E60608" w:rsidR="006B6C8D" w:rsidRDefault="00BB30E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6B6C8D" w14:paraId="5706A44C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B9244" w14:textId="609ECBE0" w:rsidR="006B6C8D" w:rsidRPr="001E524F" w:rsidRDefault="002E3E8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726E6" w14:textId="4A4F0E7D" w:rsidR="006B6C8D" w:rsidRDefault="003577B2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2A7B" w14:textId="432325F8" w:rsidR="006B6C8D" w:rsidRDefault="008C4C3A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2E3E84" w14:paraId="7D4A6872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140433" w14:textId="225EBD44" w:rsidR="002E3E84" w:rsidRDefault="002E3E84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21788" w14:textId="55EBAEB2" w:rsidR="002E3E84" w:rsidRDefault="003577B2" w:rsidP="004D446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D91AD" w14:textId="5AE4B1B4" w:rsidR="002E3E84" w:rsidRDefault="0083546F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2E3E84" w14:paraId="577826FD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BFC140" w14:textId="47172651" w:rsidR="002E3E84" w:rsidRDefault="00075087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5A34C" w14:textId="685BBF3F" w:rsidR="002E3E84" w:rsidRDefault="00075087" w:rsidP="004D446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6556D" w14:textId="6F255A8D" w:rsidR="002E3E84" w:rsidRDefault="00B14F2E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6B6C8D" w14:paraId="5D95073B" w14:textId="77777777" w:rsidTr="00555F8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9DBF0" w14:textId="5649BAD5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 w:rsidR="006B6C8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76858" w14:textId="160AB727" w:rsidR="006B6C8D" w:rsidRDefault="00200ED9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ACFDB" w14:textId="5C42F7DE" w:rsidR="006B6C8D" w:rsidRDefault="004D188F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32CA4726" w14:textId="77777777" w:rsidR="006B6C8D" w:rsidRPr="006B6C8D" w:rsidRDefault="006B6C8D" w:rsidP="006B6C8D">
      <w:pPr>
        <w:rPr>
          <w:rFonts w:hint="eastAsia"/>
        </w:rPr>
      </w:pPr>
    </w:p>
    <w:p w14:paraId="078C29B5" w14:textId="7F5A91D3" w:rsidR="002E56F6" w:rsidRDefault="002E56F6" w:rsidP="002E56F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终端用户入驻</w:t>
      </w:r>
      <w:r w:rsidR="00C13305">
        <w:rPr>
          <w:rFonts w:ascii="宋体" w:hAnsi="宋体" w:hint="eastAsia"/>
          <w:sz w:val="28"/>
          <w:szCs w:val="28"/>
        </w:rPr>
        <w:t>（注册送）</w:t>
      </w:r>
    </w:p>
    <w:p w14:paraId="2728C857" w14:textId="77777777" w:rsidR="002E56F6" w:rsidRDefault="002E56F6" w:rsidP="002E56F6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E4B828" w14:textId="4CEE2673" w:rsidR="009F731D" w:rsidRPr="009F731D" w:rsidRDefault="009F731D" w:rsidP="009F73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输入手机号，获取登录密码</w:t>
      </w:r>
    </w:p>
    <w:p w14:paraId="4F71D124" w14:textId="77777777" w:rsidR="00CF4D78" w:rsidRDefault="00CF4D78" w:rsidP="00CF4D7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CF4D78" w14:paraId="66958D2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714205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FEA1E3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F4D78" w14:paraId="00F34AF8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541B02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9CE468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F4D78" w14:paraId="7DCF2ADA" w14:textId="77777777" w:rsidTr="0077062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8FAFC3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690FF" w14:textId="77777777" w:rsidR="00CF4D78" w:rsidRPr="001E524F" w:rsidRDefault="00CF4D78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058514" w14:textId="6FAA35A5" w:rsidR="00CF4D78" w:rsidRPr="001E524F" w:rsidRDefault="00777920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F4D78" w14:paraId="4D297EC1" w14:textId="77777777" w:rsidTr="0077062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BDE31" w14:textId="77777777" w:rsidR="00CF4D78" w:rsidRDefault="00CF4D78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77ADFB" w14:textId="77777777" w:rsidR="00CF4D78" w:rsidRDefault="00CF4D78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5C42F6" w14:textId="77777777" w:rsidR="00B03001" w:rsidRPr="001E524F" w:rsidRDefault="00B03001" w:rsidP="00B030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2E74D4" w14:textId="11BFD2EB" w:rsidR="00B03001" w:rsidRDefault="00B03001" w:rsidP="008005A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E92D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F6C80DB" w14:textId="7EEB5A44" w:rsidR="00B03001" w:rsidRPr="001E524F" w:rsidRDefault="00B03001" w:rsidP="007822DE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 w:rsidR="00E92DE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E92D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A4AA85A" w14:textId="409819A4" w:rsidR="00CF4D78" w:rsidRDefault="00B03001" w:rsidP="00B030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F4D78" w14:paraId="53ED5C36" w14:textId="77777777" w:rsidTr="0077062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F087D5" w14:textId="77777777" w:rsidR="00CF4D78" w:rsidRDefault="00CF4D78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97C86C" w14:textId="77777777" w:rsidR="00CF4D78" w:rsidRDefault="00CF4D78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0D378" w14:textId="77777777" w:rsidR="00CF4D78" w:rsidRDefault="00CF4D78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4D78" w14:paraId="3D7DCDA7" w14:textId="77777777" w:rsidTr="0077062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7779B" w14:textId="1F089DCE" w:rsidR="00CF4D78" w:rsidRDefault="00E92DE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 w:rsidR="00CF4D7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4560A" w14:textId="52418FD3" w:rsidR="00CF4D78" w:rsidRDefault="00E92DE7" w:rsidP="004D4464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5AA94" w14:textId="696DC22D" w:rsidR="00CF4D78" w:rsidRDefault="00E92DE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CF4D78" w14:paraId="5EF0B12A" w14:textId="77777777" w:rsidTr="0077062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74A00" w14:textId="251381AD" w:rsidR="00CF4D78" w:rsidRDefault="00E92DE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 w:rsidR="00CF4D7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E9CAC" w14:textId="4078B6BC" w:rsidR="00CF4D78" w:rsidRDefault="001C5FA8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</w:t>
            </w:r>
            <w:r w:rsidR="0077062B">
              <w:rPr>
                <w:rFonts w:ascii="宋体" w:hAnsi="宋体" w:cs="宋体" w:hint="eastAsia"/>
                <w:sz w:val="20"/>
                <w:szCs w:val="20"/>
              </w:rPr>
              <w:t>人</w:t>
            </w:r>
            <w:r w:rsidR="00BE5D93">
              <w:rPr>
                <w:rFonts w:ascii="宋体" w:hAnsi="宋体" w:cs="宋体" w:hint="eastAsia"/>
                <w:sz w:val="20"/>
                <w:szCs w:val="20"/>
              </w:rPr>
              <w:t>u</w:t>
            </w:r>
            <w:r w:rsidR="00A701B0">
              <w:rPr>
                <w:rFonts w:ascii="宋体" w:hAnsi="宋体" w:cs="宋体" w:hint="eastAsia"/>
                <w:sz w:val="20"/>
                <w:szCs w:val="20"/>
              </w:rPr>
              <w:t>serId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E93" w14:textId="5835F4D1" w:rsidR="00CF4D78" w:rsidRDefault="00E92DE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72AB457A" w14:textId="77777777" w:rsidR="00063E90" w:rsidRPr="00063E90" w:rsidRDefault="00063E90" w:rsidP="00063E90"/>
    <w:p w14:paraId="1306C0DD" w14:textId="77777777" w:rsidR="00063E90" w:rsidRDefault="00063E90" w:rsidP="00063E90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积分接口</w:t>
      </w:r>
    </w:p>
    <w:p w14:paraId="0C68D290" w14:textId="77777777" w:rsidR="00063E90" w:rsidRPr="00063E90" w:rsidRDefault="00063E90" w:rsidP="00063E90">
      <w:pPr>
        <w:rPr>
          <w:rFonts w:hint="eastAsia"/>
        </w:rPr>
      </w:pPr>
    </w:p>
    <w:p w14:paraId="123464C7" w14:textId="3BE70136" w:rsidR="00BA1D3E" w:rsidRDefault="001A133B" w:rsidP="00BA1D3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</w:t>
      </w:r>
    </w:p>
    <w:p w14:paraId="7F0AE9A6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B290D2" w14:textId="0035E2BF" w:rsidR="00BA1D3E" w:rsidRDefault="0047142C" w:rsidP="0047142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将积分切分为n小份</w:t>
      </w:r>
    </w:p>
    <w:p w14:paraId="3D6AAA85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A1D3E" w14:paraId="768244F4" w14:textId="77777777" w:rsidTr="0013509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1C8F2D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AD898A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A1D3E" w14:paraId="2F339EB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9C2BF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4F8F27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A1D3E" w14:paraId="155B2857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C9A42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D6A0" w14:textId="77777777" w:rsidR="00BA1D3E" w:rsidRPr="001E524F" w:rsidRDefault="00BA1D3E" w:rsidP="001350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4B39C" w14:textId="0A061D99" w:rsidR="00BA1D3E" w:rsidRPr="001E524F" w:rsidRDefault="0045236F" w:rsidP="0013509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555BE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A1D3E" w14:paraId="0555C39D" w14:textId="77777777" w:rsidTr="0013509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73BB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2AB878" w14:textId="77777777" w:rsidR="00BA1D3E" w:rsidRDefault="00BA1D3E" w:rsidP="0013509F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815B8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C62E2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5DE46C3F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"10",</w:t>
            </w:r>
          </w:p>
          <w:p w14:paraId="1F1998F0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"price": "10",</w:t>
            </w:r>
          </w:p>
          <w:p w14:paraId="340CDFD1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6CF32A57" w14:textId="77777777" w:rsidR="001E524F" w:rsidRPr="001E524F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7B910410" w14:textId="47AC4E81" w:rsidR="00BA1D3E" w:rsidRDefault="001E524F" w:rsidP="001E52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A1D3E" w14:paraId="6AC75CA2" w14:textId="77777777" w:rsidTr="0013509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3E23C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F000B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7F10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7A292526" w14:textId="77777777" w:rsidTr="0013509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95AE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0248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F633AC" w14:textId="49AE30E1" w:rsidR="00BA1D3E" w:rsidRDefault="001E524F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69321D" w14:paraId="5809AAD3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74DD" w14:textId="056431B1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quantity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8FD68" w14:textId="68C221AE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E3E52" w14:textId="3A95F9B6" w:rsidR="0069321D" w:rsidRDefault="0069321D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1E52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69321D" w14:paraId="5E1F6D8D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1254A" w14:textId="34C0F33D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 w:rsidR="0069321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B06A58" w14:textId="7A690985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人民币值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EC5902" w14:textId="0F05FE34" w:rsidR="0069321D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1E524F" w14:paraId="2778F6D0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D5C0E" w14:textId="525A32AE" w:rsidR="001E524F" w:rsidRPr="001E524F" w:rsidRDefault="001E524F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3137F7" w14:textId="1A5E73BE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3CBF06" w14:textId="3F0D1FB8" w:rsidR="001E524F" w:rsidRDefault="00A93631" w:rsidP="006819C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1E524F" w14:paraId="1DE7F4E5" w14:textId="77777777" w:rsidTr="006819C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AB387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6452A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57AB" w14:textId="77777777" w:rsidR="001E524F" w:rsidRDefault="001E524F" w:rsidP="006819C2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22F3BF" w14:textId="77777777" w:rsidR="00BA1D3E" w:rsidRDefault="00BA1D3E" w:rsidP="00BA1D3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EDB43C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28576F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AF1E0E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320EC08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0BCCF1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CC211D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3257B7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A1D3E" w14:paraId="24D9DBB3" w14:textId="77777777" w:rsidTr="0013509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BEAB0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47284B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E1B497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A1D3E" w14:paraId="34EB1542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298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B4502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31CF8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A1D3E" w14:paraId="1A541A76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B6389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66174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5B15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A1D3E" w14:paraId="604D01B4" w14:textId="77777777" w:rsidTr="0013509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7CE93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CAF9A" w14:textId="77777777" w:rsidR="00BA1D3E" w:rsidRDefault="00BA1D3E" w:rsidP="0013509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96464" w14:textId="77777777" w:rsidR="00BA1D3E" w:rsidRDefault="00BA1D3E" w:rsidP="0013509F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45420567" w14:textId="77777777" w:rsidR="0055646F" w:rsidRPr="001F27E9" w:rsidRDefault="0055646F" w:rsidP="0055646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删除积分二维码</w:t>
      </w:r>
    </w:p>
    <w:p w14:paraId="10D61743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0472CD3" w14:textId="77777777" w:rsidR="0055646F" w:rsidRDefault="0055646F" w:rsidP="005564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删除积分二维码</w:t>
      </w:r>
    </w:p>
    <w:p w14:paraId="458F5911" w14:textId="77777777" w:rsidR="0055646F" w:rsidRDefault="0055646F" w:rsidP="0055646F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646F" w14:paraId="7BE42F04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58C6C8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CEB436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646F" w14:paraId="73EB76CF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C9D84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63D4E7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646F" w14:paraId="5627DFBA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9DBAF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ADA569" w14:textId="77777777" w:rsidR="0055646F" w:rsidRPr="001E524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AF8902" w14:textId="43FE61CC" w:rsidR="0055646F" w:rsidRPr="001E524F" w:rsidRDefault="005E01F8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646F" w14:paraId="593214C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BEBFC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033FE" w14:textId="77777777" w:rsidR="0055646F" w:rsidRDefault="0055646F" w:rsidP="00C6255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679D66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20E0AED" w14:textId="77777777" w:rsidR="0055646F" w:rsidRPr="0050016E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</w:t>
            </w:r>
          </w:p>
          <w:p w14:paraId="2FC5FAC5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646F" w14:paraId="6130FD84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5425D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3D1D4C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9C53F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19D3936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AA61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B059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6F576" w14:textId="3FCADA70" w:rsidR="0055646F" w:rsidRDefault="0002567C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  <w:bookmarkStart w:id="0" w:name="_GoBack"/>
            <w:bookmarkEnd w:id="0"/>
          </w:p>
        </w:tc>
      </w:tr>
    </w:tbl>
    <w:p w14:paraId="64C985BE" w14:textId="77777777" w:rsidR="0055646F" w:rsidRDefault="0055646F" w:rsidP="005564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1CA8E3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87BE4B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9C1512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E11481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DDC5ED8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2F7755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01E32D" w14:textId="77777777" w:rsidR="0055646F" w:rsidRDefault="0055646F" w:rsidP="005564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646F" w14:paraId="129B52A3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751361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756ED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2B1396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646F" w14:paraId="607495EC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BDF554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879B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43B52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646F" w14:paraId="26C6AF3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7678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5BD7A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2A9BE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646F" w14:paraId="646995C3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DD9D5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A80F7" w14:textId="77777777" w:rsidR="0055646F" w:rsidRDefault="0055646F" w:rsidP="00C6255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27399" w14:textId="77777777" w:rsidR="0055646F" w:rsidRDefault="0055646F" w:rsidP="00C6255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11878F2" w14:textId="77777777" w:rsidR="00BA1D3E" w:rsidRDefault="00BA1D3E" w:rsidP="00BA1D3E">
      <w:pPr>
        <w:rPr>
          <w:rFonts w:ascii="宋体" w:hAnsi="宋体" w:cs="Consolas"/>
          <w:b/>
          <w:bCs/>
          <w:sz w:val="20"/>
          <w:szCs w:val="20"/>
        </w:rPr>
      </w:pPr>
    </w:p>
    <w:p w14:paraId="54FB0341" w14:textId="6C3E4627" w:rsidR="00D571B0" w:rsidRDefault="00D571B0" w:rsidP="00D571B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</w:t>
      </w:r>
      <w:r w:rsidR="00F96318">
        <w:rPr>
          <w:rFonts w:ascii="宋体" w:hAnsi="宋体" w:hint="eastAsia"/>
          <w:sz w:val="28"/>
          <w:szCs w:val="28"/>
        </w:rPr>
        <w:t>二维码</w:t>
      </w:r>
      <w:r>
        <w:rPr>
          <w:rFonts w:ascii="宋体" w:hAnsi="宋体" w:hint="eastAsia"/>
          <w:sz w:val="28"/>
          <w:szCs w:val="28"/>
        </w:rPr>
        <w:t>上架/下架</w:t>
      </w:r>
    </w:p>
    <w:p w14:paraId="3CB8A769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FB35F9" w14:textId="3AABBAC4" w:rsidR="00D571B0" w:rsidRDefault="00DF1773" w:rsidP="00DF177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管理端处理积分上架和下架</w:t>
      </w:r>
    </w:p>
    <w:p w14:paraId="4A52483B" w14:textId="77777777" w:rsidR="00D571B0" w:rsidRDefault="00D571B0" w:rsidP="00D571B0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571B0" w14:paraId="25BE153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9D0CE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BC52B6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571B0" w14:paraId="3199FA62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FC30F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ACA27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571B0" w14:paraId="738E9A01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74EA0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0045D7" w14:textId="77777777" w:rsidR="00D571B0" w:rsidRPr="001E524F" w:rsidRDefault="00D571B0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40A5E" w14:textId="3B4BD347" w:rsidR="00D571B0" w:rsidRPr="001E524F" w:rsidRDefault="00E97F3B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571B0" w14:paraId="7F28839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6FABF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BE37E5" w14:textId="77777777" w:rsidR="00D571B0" w:rsidRDefault="00D571B0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4F569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777530" w14:textId="24924A12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D4E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": "JF201607211226339986",</w:t>
            </w:r>
          </w:p>
          <w:p w14:paraId="0FD7AD8C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"U201607211226339986",</w:t>
            </w:r>
          </w:p>
          <w:p w14:paraId="6029980B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"updateResult": "1",</w:t>
            </w:r>
          </w:p>
          <w:p w14:paraId="36BAC313" w14:textId="77777777" w:rsidR="0090481D" w:rsidRPr="0090481D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381B0200" w14:textId="35DA8B04" w:rsidR="00D571B0" w:rsidRDefault="0090481D" w:rsidP="0090481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571B0" w14:paraId="22405D0C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CACD7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F997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FFAAC" w14:textId="77777777" w:rsidR="00D571B0" w:rsidRDefault="00D571B0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95C97" w14:paraId="66621CA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E508E" w14:textId="0B37CA2C" w:rsidR="00B95C97" w:rsidRDefault="006D4EDA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95C9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51E17" w14:textId="7523E70E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积分二维码编号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8055A3" w14:textId="17961EA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JF201607211226339986</w:t>
            </w:r>
          </w:p>
        </w:tc>
      </w:tr>
      <w:tr w:rsidR="00B95C97" w14:paraId="2FB5955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48F30" w14:textId="555681C9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61DF8" w14:textId="2EBB6483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8A4C3" w14:textId="77777777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95C97" w14:paraId="7D94E467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1C974" w14:textId="72BDD435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updateResult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A4AF2" w14:textId="786A1E60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上架/下架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9FDA8" w14:textId="2264E116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上架 0 下架</w:t>
            </w:r>
          </w:p>
        </w:tc>
      </w:tr>
      <w:tr w:rsidR="00B95C97" w14:paraId="467F9F5E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C9E26" w14:textId="7782ED70" w:rsidR="00B95C97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0481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BFD55" w14:textId="131BD57F" w:rsidR="00B95C97" w:rsidRDefault="00B95C97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8471" w14:textId="2DDA2E12" w:rsidR="00B95C97" w:rsidRPr="0090481D" w:rsidRDefault="00B95C97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6719831" w14:textId="77777777" w:rsidR="00D571B0" w:rsidRDefault="00D571B0" w:rsidP="00D571B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83A22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0B1C3E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B4753F5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6CCB41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E29A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C507F26" w14:textId="77777777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CC8329D" w14:textId="26264693" w:rsidR="00D571B0" w:rsidRDefault="00D571B0" w:rsidP="00D571B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64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B77B3" w14:paraId="3D6E88F8" w14:textId="77777777" w:rsidTr="006B77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7587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AC3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ECCC82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B77B3" w14:paraId="3C08D349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96197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1D358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5A99D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B77B3" w14:paraId="002A3208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E7D0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013EC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9010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6B77B3" w14:paraId="22A02521" w14:textId="77777777" w:rsidTr="006B77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E1C5E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33C96" w14:textId="77777777" w:rsidR="006B77B3" w:rsidRDefault="006B77B3" w:rsidP="006B77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800B6" w14:textId="77777777" w:rsidR="006B77B3" w:rsidRDefault="006B77B3" w:rsidP="006B77B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BC6F1D3" w14:textId="77777777" w:rsidR="006B77B3" w:rsidRDefault="006B77B3" w:rsidP="00D571B0">
      <w:pPr>
        <w:rPr>
          <w:rFonts w:ascii="宋体" w:hAnsi="宋体" w:cs="Consolas"/>
          <w:b/>
          <w:bCs/>
          <w:sz w:val="20"/>
          <w:szCs w:val="20"/>
        </w:rPr>
      </w:pPr>
    </w:p>
    <w:p w14:paraId="21540C8C" w14:textId="51342455" w:rsidR="00505E34" w:rsidRPr="001F27E9" w:rsidRDefault="00505E34" w:rsidP="001F27E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扫一扫加积分</w:t>
      </w:r>
    </w:p>
    <w:p w14:paraId="2705628C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A2688F" w14:textId="38FFB765" w:rsidR="00B42E06" w:rsidRDefault="00B07210" w:rsidP="00B42E0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</w:t>
      </w:r>
      <w:r w:rsidR="00B42E06">
        <w:rPr>
          <w:rFonts w:ascii="宋体" w:hAnsi="宋体" w:hint="eastAsia"/>
          <w:sz w:val="20"/>
          <w:szCs w:val="20"/>
        </w:rPr>
        <w:t>用户购买顶级商户积分</w:t>
      </w:r>
      <w:r w:rsidR="002F7A42">
        <w:rPr>
          <w:rFonts w:ascii="宋体" w:hAnsi="宋体" w:hint="eastAsia"/>
          <w:sz w:val="20"/>
          <w:szCs w:val="20"/>
        </w:rPr>
        <w:t>，检查积分二维码是否存在</w:t>
      </w:r>
    </w:p>
    <w:p w14:paraId="3591E54E" w14:textId="77777777" w:rsidR="00B42E06" w:rsidRDefault="00B42E06" w:rsidP="00B42E06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42E06" w14:paraId="2BD5B794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6B362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C8C78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42E06" w14:paraId="24E71B6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F07664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ABB0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42E06" w14:paraId="6DBE6034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2CF93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22B18" w14:textId="77777777" w:rsidR="00B42E06" w:rsidRPr="001E524F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C18C1" w14:textId="651A2F4C" w:rsidR="00B42E06" w:rsidRPr="001E524F" w:rsidRDefault="00A422D8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B42E06" w14:paraId="00CC50C0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7D9EA8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3C5EEF" w14:textId="77777777" w:rsidR="00B42E06" w:rsidRDefault="00B42E0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2D0BC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DEBB4E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27C44E51" w14:textId="77777777" w:rsidR="00B42E06" w:rsidRPr="0050016E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ode": "JF201607211226339986"</w:t>
            </w:r>
          </w:p>
          <w:p w14:paraId="30FD4EFF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42E06" w14:paraId="0032E182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28D7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B205F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55BCA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01A5A0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1EA8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E2C2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FF157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B42E06" w14:paraId="14B39DA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D1DC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integralC</w:t>
            </w:r>
            <w:r w:rsidRPr="0050016E"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B5313" w14:textId="31B907C1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积分</w:t>
            </w:r>
            <w:r w:rsidR="00B9031A"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DF9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9B42A05" w14:textId="77777777" w:rsidR="00B42E06" w:rsidRDefault="00B42E06" w:rsidP="00B42E0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BCE28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4C01CE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EE19B8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B5D988A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B1A0C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972BAED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7A0A02" w14:textId="77777777" w:rsidR="00B42E06" w:rsidRDefault="00B42E06" w:rsidP="00B42E0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5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42E06" w14:paraId="299F39B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EEED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E126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9531AA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42E06" w14:paraId="05754F3A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553EE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1AB61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85A84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42E06" w14:paraId="1C611E89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D0C50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DFAED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05A32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42E06" w14:paraId="475A639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D3699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47AB3" w14:textId="77777777" w:rsidR="00B42E06" w:rsidRDefault="00B42E0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40D2E" w14:textId="77777777" w:rsidR="00B42E06" w:rsidRDefault="00B42E06" w:rsidP="004D4464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1AC904B" w14:textId="77777777" w:rsidR="00B42E06" w:rsidRDefault="00B42E06" w:rsidP="00B42E06">
      <w:pPr>
        <w:rPr>
          <w:rFonts w:ascii="宋体" w:hAnsi="宋体" w:cs="Consolas" w:hint="eastAsia"/>
          <w:b/>
          <w:bCs/>
          <w:sz w:val="20"/>
          <w:szCs w:val="20"/>
        </w:rPr>
      </w:pPr>
    </w:p>
    <w:p w14:paraId="48ACB155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积分切割分页查询</w:t>
      </w:r>
    </w:p>
    <w:p w14:paraId="241BE1E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B6DE9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分页查询已经切割的积分二维码</w:t>
      </w:r>
    </w:p>
    <w:p w14:paraId="6E8742F7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7BE2A097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20E95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A40F0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55FD8FD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7C18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076D6C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29D49649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8503FF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7515D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F91CDA" w14:textId="5BC57408" w:rsidR="000576B6" w:rsidRPr="00A75E84" w:rsidRDefault="009A1C1C" w:rsidP="004D4464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 w:rsidR="0041444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627</w:t>
            </w:r>
          </w:p>
        </w:tc>
      </w:tr>
      <w:tr w:rsidR="000576B6" w14:paraId="020FE746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6461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C9DF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1558B0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F81BBF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644D56FC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060EF145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 w14:paraId="064A90E1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5A4ACAD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98157BE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5651DAF3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814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A1120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D0E1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24A127C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9734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7F37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4B895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251674CA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3D7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268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96B4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6373ADA1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B40F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8774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400E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  <w:tr w:rsidR="000576B6" w14:paraId="6DC50463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8E22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9359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964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576B6" w14:paraId="625697F6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355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9095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6769E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F10986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B4623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6527CE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3267F77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6F4D29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3FED4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47FAC3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0FF97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85EF0F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D4F7C0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4D556D1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146B15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00E5A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71AC2ECA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758BF956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15E93F1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30274AE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6E70393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624F8B2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209B575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0271EF6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7FA43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0E5D1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16C7C0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45782EA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9DC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2CC9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F48C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6951856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5FA3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CD41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154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511F13D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36BC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B0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BB0E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4507FA2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4A061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85D0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76742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85280A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01ECFB4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2912ECF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61A22B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43B19B0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F95DE6C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3829E85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E149FF4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积分切割列表查询</w:t>
      </w:r>
    </w:p>
    <w:p w14:paraId="58494229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7BF5AA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列表查询已经切割的积分二维码</w:t>
      </w:r>
    </w:p>
    <w:p w14:paraId="678C3B4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095B860F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CAAEF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71EF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2B5AE6F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293E4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04C4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618BB483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C04F2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6A8FB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FD82B1" w14:textId="16027130" w:rsidR="000576B6" w:rsidRPr="00A75E84" w:rsidRDefault="004E398D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576B6" w14:paraId="03250DE8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98FB3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EAC0A7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DA5A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F9C3FA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"U2016072112210542531",</w:t>
            </w:r>
          </w:p>
          <w:p w14:paraId="25E01767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"isApprove": "1",</w:t>
            </w:r>
          </w:p>
          <w:p w14:paraId="20EE8C22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</w:t>
            </w:r>
          </w:p>
          <w:p w14:paraId="7A82B34A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6D85C974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31F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2F1A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CD72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454818E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E576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B2857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74E0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U2016072112210542531</w:t>
            </w:r>
          </w:p>
        </w:tc>
      </w:tr>
      <w:tr w:rsidR="000576B6" w14:paraId="5DA44F2F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0845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isApprove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2452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是否需要审批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344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否 1 是</w:t>
            </w:r>
          </w:p>
        </w:tc>
      </w:tr>
      <w:tr w:rsidR="000576B6" w14:paraId="3CE8D769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E939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0052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397F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已使用 2已上架 3 已下架 4 已废弃</w:t>
            </w:r>
          </w:p>
        </w:tc>
      </w:tr>
    </w:tbl>
    <w:p w14:paraId="4B9CAF7C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50507C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3D0948E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F4C7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F655D0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EAFA42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33A0DC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652EF39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5544BEF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495E7D3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48F69A5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378CFDD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36F3C879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415EA4D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66E6D8F8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11E8E84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4E316C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181B0624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CAE368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3118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5495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54AAADA5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758C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507D4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A4BC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78EFED5D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4794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E10B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4B1A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DF79E81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2149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D2FAF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B414F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2B573C0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62676DA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5CAA447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0B1156B6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3338308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0DAB600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2908980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F88C51C" w14:textId="77777777" w:rsidR="000576B6" w:rsidRDefault="000576B6" w:rsidP="000576B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积分切割详情查询</w:t>
      </w:r>
    </w:p>
    <w:p w14:paraId="5CFE9285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47DFDE" w14:textId="77777777" w:rsidR="000576B6" w:rsidRDefault="000576B6" w:rsidP="000576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详情查询已经切割的积分二维码</w:t>
      </w:r>
    </w:p>
    <w:p w14:paraId="3964228A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576B6" w14:paraId="537EEDE1" w14:textId="77777777" w:rsidTr="004D446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DC845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48EB7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576B6" w14:paraId="5EE35F9D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78B7E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346A6A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576B6" w14:paraId="57D1DC65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7F4A8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D1BD15" w14:textId="77777777" w:rsidR="000576B6" w:rsidRPr="00A75E84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75E84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4F7F41" w14:textId="2494DBDB" w:rsidR="000576B6" w:rsidRPr="00A75E84" w:rsidRDefault="005539A4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0576B6" w14:paraId="40C8838B" w14:textId="77777777" w:rsidTr="004D446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00EB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34CF66D" w14:textId="77777777" w:rsidR="000576B6" w:rsidRDefault="000576B6" w:rsidP="004D4464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966BB8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AF4D8E" w14:textId="77777777" w:rsidR="000576B6" w:rsidRPr="0041330D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3F2702" w14:textId="77777777" w:rsidR="000576B6" w:rsidRDefault="000576B6" w:rsidP="004D446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133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576B6" w14:paraId="7AFA0099" w14:textId="77777777" w:rsidTr="004D446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B433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F498A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B4E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19B1E7A8" w14:textId="77777777" w:rsidTr="004D446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5F59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AFC50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E893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02733">
              <w:rPr>
                <w:rFonts w:ascii="宋体" w:hAnsi="宋体" w:cs="Consolas"/>
                <w:b/>
                <w:bCs/>
                <w:sz w:val="20"/>
                <w:szCs w:val="20"/>
              </w:rPr>
              <w:t>JF201607211249042181</w:t>
            </w:r>
          </w:p>
        </w:tc>
      </w:tr>
    </w:tbl>
    <w:p w14:paraId="5910DD1D" w14:textId="77777777" w:rsidR="000576B6" w:rsidRDefault="000576B6" w:rsidP="000576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FF8D81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{</w:t>
      </w:r>
    </w:p>
    <w:p w14:paraId="44E4844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B264C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D1758C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973F5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"code": "JF201607211249042181",</w:t>
      </w:r>
    </w:p>
    <w:p w14:paraId="5266EC3D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"userId": "U2016072112210542531",</w:t>
      </w:r>
    </w:p>
    <w:p w14:paraId="5181BA00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"quantity": 10,</w:t>
      </w:r>
    </w:p>
    <w:p w14:paraId="78C963AB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"price": 10,</w:t>
      </w:r>
    </w:p>
    <w:p w14:paraId="610196DF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"isApprove": "1",</w:t>
      </w:r>
    </w:p>
    <w:p w14:paraId="1505DDAE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"updater": "U2016072112210542531",</w:t>
      </w:r>
    </w:p>
    <w:p w14:paraId="1D160892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"updateDatetime": "Jul 21, 2016 12:49:04 PM",</w:t>
      </w:r>
    </w:p>
    <w:p w14:paraId="715390E5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 xml:space="preserve">                "remark": "1"</w:t>
      </w:r>
    </w:p>
    <w:p w14:paraId="2DEA8273" w14:textId="77777777" w:rsidR="000576B6" w:rsidRPr="00F02733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 w:rsidRPr="00F02733"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189B46ED" w14:textId="77777777" w:rsidR="000576B6" w:rsidRDefault="000576B6" w:rsidP="000576B6">
      <w:pPr>
        <w:rPr>
          <w:rFonts w:ascii="宋体" w:hAnsi="宋体" w:cs="Consolas"/>
          <w:b/>
          <w:bCs/>
          <w:sz w:val="20"/>
          <w:szCs w:val="20"/>
        </w:rPr>
      </w:pPr>
      <w:r w:rsidRPr="00F02733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576B6" w14:paraId="460749E3" w14:textId="77777777" w:rsidTr="004D446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FCC113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87BA9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EE22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576B6" w14:paraId="38BB063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A612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D1CC2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1C49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576B6" w14:paraId="40CBADE8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B5DAC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597EE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25676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576B6" w14:paraId="75A1C67E" w14:textId="77777777" w:rsidTr="004D446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6A3B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7482D" w14:textId="77777777" w:rsidR="000576B6" w:rsidRDefault="000576B6" w:rsidP="004D446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8D20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code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ACDE45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userId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7BD5489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quantity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积分数量</w:t>
            </w:r>
          </w:p>
          <w:p w14:paraId="65610CCB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price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人民币值</w:t>
            </w:r>
          </w:p>
          <w:p w14:paraId="5734BFB5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isApprove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是否审批</w:t>
            </w:r>
          </w:p>
          <w:p w14:paraId="1DAB552D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updater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  <w:p w14:paraId="50EF71B1" w14:textId="77777777" w:rsidR="000576B6" w:rsidRPr="00C06B67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updateDatetime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0CE9850C" w14:textId="77777777" w:rsidR="000576B6" w:rsidRDefault="000576B6" w:rsidP="004D446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06B6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 </w:t>
            </w:r>
            <w:r w:rsidRPr="00C06B6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0821000" w14:textId="77777777" w:rsidR="000576B6" w:rsidRDefault="000576B6" w:rsidP="00B42E06">
      <w:pPr>
        <w:rPr>
          <w:rFonts w:ascii="宋体" w:hAnsi="宋体" w:cs="Consolas" w:hint="eastAsia"/>
          <w:b/>
          <w:bCs/>
          <w:sz w:val="20"/>
          <w:szCs w:val="20"/>
        </w:rPr>
      </w:pPr>
    </w:p>
    <w:sectPr w:rsidR="000576B6" w:rsidSect="00F1263F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C7419" w14:textId="77777777" w:rsidR="004D4464" w:rsidRDefault="004D4464" w:rsidP="00637BD3">
      <w:r>
        <w:separator/>
      </w:r>
    </w:p>
  </w:endnote>
  <w:endnote w:type="continuationSeparator" w:id="0">
    <w:p w14:paraId="072A47A0" w14:textId="77777777" w:rsidR="004D4464" w:rsidRDefault="004D4464" w:rsidP="0063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37E3D" w14:textId="77777777" w:rsidR="004D4464" w:rsidRDefault="004D4464" w:rsidP="00637BD3">
      <w:r>
        <w:separator/>
      </w:r>
    </w:p>
  </w:footnote>
  <w:footnote w:type="continuationSeparator" w:id="0">
    <w:p w14:paraId="703B1742" w14:textId="77777777" w:rsidR="004D4464" w:rsidRDefault="004D4464" w:rsidP="00637B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F3B3C" w14:textId="77777777" w:rsidR="004D4464" w:rsidRDefault="004D4464" w:rsidP="00637BD3">
    <w:pPr>
      <w:pStyle w:val="a3"/>
      <w:jc w:val="both"/>
    </w:pPr>
    <w:r>
      <w:rPr>
        <w:noProof/>
      </w:rPr>
      <w:drawing>
        <wp:inline distT="0" distB="0" distL="0" distR="0" wp14:anchorId="6C0C7CD0" wp14:editId="361D2A34">
          <wp:extent cx="1497094" cy="356417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雄牛--LOGO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567C"/>
    <w:rsid w:val="000309BC"/>
    <w:rsid w:val="0004139F"/>
    <w:rsid w:val="00041FA0"/>
    <w:rsid w:val="00053C02"/>
    <w:rsid w:val="00055F23"/>
    <w:rsid w:val="00056855"/>
    <w:rsid w:val="000576B6"/>
    <w:rsid w:val="00063E90"/>
    <w:rsid w:val="00075087"/>
    <w:rsid w:val="0008024E"/>
    <w:rsid w:val="0008297D"/>
    <w:rsid w:val="00095A8F"/>
    <w:rsid w:val="000A301C"/>
    <w:rsid w:val="000B290E"/>
    <w:rsid w:val="000C383D"/>
    <w:rsid w:val="000D1D3B"/>
    <w:rsid w:val="000D71F1"/>
    <w:rsid w:val="000E3C81"/>
    <w:rsid w:val="00100F37"/>
    <w:rsid w:val="001029CC"/>
    <w:rsid w:val="00103380"/>
    <w:rsid w:val="00120B9A"/>
    <w:rsid w:val="00125777"/>
    <w:rsid w:val="0013509F"/>
    <w:rsid w:val="00135937"/>
    <w:rsid w:val="001444B6"/>
    <w:rsid w:val="001512D9"/>
    <w:rsid w:val="00153C77"/>
    <w:rsid w:val="00171926"/>
    <w:rsid w:val="00175696"/>
    <w:rsid w:val="001808FD"/>
    <w:rsid w:val="00187819"/>
    <w:rsid w:val="00190DD9"/>
    <w:rsid w:val="001914A5"/>
    <w:rsid w:val="00191DF4"/>
    <w:rsid w:val="001925F2"/>
    <w:rsid w:val="001953D4"/>
    <w:rsid w:val="001A133B"/>
    <w:rsid w:val="001A20F5"/>
    <w:rsid w:val="001A35C3"/>
    <w:rsid w:val="001A66FB"/>
    <w:rsid w:val="001B0C17"/>
    <w:rsid w:val="001B1658"/>
    <w:rsid w:val="001C5FA8"/>
    <w:rsid w:val="001E524F"/>
    <w:rsid w:val="001F27E9"/>
    <w:rsid w:val="00200ED9"/>
    <w:rsid w:val="002265F7"/>
    <w:rsid w:val="0022699F"/>
    <w:rsid w:val="002322E2"/>
    <w:rsid w:val="00254F42"/>
    <w:rsid w:val="002623BF"/>
    <w:rsid w:val="00263551"/>
    <w:rsid w:val="00266D8B"/>
    <w:rsid w:val="00275A9A"/>
    <w:rsid w:val="00292130"/>
    <w:rsid w:val="002B28D3"/>
    <w:rsid w:val="002B3D85"/>
    <w:rsid w:val="002C7C71"/>
    <w:rsid w:val="002E227F"/>
    <w:rsid w:val="002E3A77"/>
    <w:rsid w:val="002E3E84"/>
    <w:rsid w:val="002E56F6"/>
    <w:rsid w:val="002E5BBA"/>
    <w:rsid w:val="002E5DCE"/>
    <w:rsid w:val="002F0016"/>
    <w:rsid w:val="002F7A42"/>
    <w:rsid w:val="00303D6D"/>
    <w:rsid w:val="003168AD"/>
    <w:rsid w:val="003231F2"/>
    <w:rsid w:val="00350837"/>
    <w:rsid w:val="00350EE0"/>
    <w:rsid w:val="003544A5"/>
    <w:rsid w:val="003577B2"/>
    <w:rsid w:val="00360212"/>
    <w:rsid w:val="00370348"/>
    <w:rsid w:val="00376980"/>
    <w:rsid w:val="003802CA"/>
    <w:rsid w:val="00385C68"/>
    <w:rsid w:val="00387164"/>
    <w:rsid w:val="003A5E43"/>
    <w:rsid w:val="003B0E51"/>
    <w:rsid w:val="003C148A"/>
    <w:rsid w:val="003C7590"/>
    <w:rsid w:val="003D3678"/>
    <w:rsid w:val="003E3F5C"/>
    <w:rsid w:val="003F1558"/>
    <w:rsid w:val="00400FCE"/>
    <w:rsid w:val="0041330D"/>
    <w:rsid w:val="00414448"/>
    <w:rsid w:val="00416663"/>
    <w:rsid w:val="00420C4F"/>
    <w:rsid w:val="0043138F"/>
    <w:rsid w:val="00432D40"/>
    <w:rsid w:val="00436D76"/>
    <w:rsid w:val="0045236F"/>
    <w:rsid w:val="00456494"/>
    <w:rsid w:val="00460098"/>
    <w:rsid w:val="00461875"/>
    <w:rsid w:val="00463947"/>
    <w:rsid w:val="0046636B"/>
    <w:rsid w:val="0047142C"/>
    <w:rsid w:val="00474A55"/>
    <w:rsid w:val="004812FA"/>
    <w:rsid w:val="00484776"/>
    <w:rsid w:val="0048607B"/>
    <w:rsid w:val="00493C24"/>
    <w:rsid w:val="004A0C37"/>
    <w:rsid w:val="004A1E5A"/>
    <w:rsid w:val="004C22B9"/>
    <w:rsid w:val="004C2F32"/>
    <w:rsid w:val="004C4937"/>
    <w:rsid w:val="004D188F"/>
    <w:rsid w:val="004D4464"/>
    <w:rsid w:val="004E187B"/>
    <w:rsid w:val="004E1FA4"/>
    <w:rsid w:val="004E398D"/>
    <w:rsid w:val="004E3A3E"/>
    <w:rsid w:val="004F205B"/>
    <w:rsid w:val="004F7B0C"/>
    <w:rsid w:val="0050016E"/>
    <w:rsid w:val="00505E34"/>
    <w:rsid w:val="00515F19"/>
    <w:rsid w:val="00520E17"/>
    <w:rsid w:val="00525724"/>
    <w:rsid w:val="00534D76"/>
    <w:rsid w:val="00535F89"/>
    <w:rsid w:val="005539A4"/>
    <w:rsid w:val="00555BE8"/>
    <w:rsid w:val="00555F8F"/>
    <w:rsid w:val="0055646F"/>
    <w:rsid w:val="00565228"/>
    <w:rsid w:val="00566956"/>
    <w:rsid w:val="00567B8E"/>
    <w:rsid w:val="00567EE2"/>
    <w:rsid w:val="005705F7"/>
    <w:rsid w:val="00570693"/>
    <w:rsid w:val="00574BF7"/>
    <w:rsid w:val="005770FF"/>
    <w:rsid w:val="00577472"/>
    <w:rsid w:val="00584652"/>
    <w:rsid w:val="00586F3C"/>
    <w:rsid w:val="005A165B"/>
    <w:rsid w:val="005A6F79"/>
    <w:rsid w:val="005B31A2"/>
    <w:rsid w:val="005B6A24"/>
    <w:rsid w:val="005C3241"/>
    <w:rsid w:val="005D1883"/>
    <w:rsid w:val="005D7BBF"/>
    <w:rsid w:val="005E01F8"/>
    <w:rsid w:val="005F5CD2"/>
    <w:rsid w:val="00600522"/>
    <w:rsid w:val="00607BAC"/>
    <w:rsid w:val="00621006"/>
    <w:rsid w:val="00630416"/>
    <w:rsid w:val="00637BD3"/>
    <w:rsid w:val="006457A7"/>
    <w:rsid w:val="00652968"/>
    <w:rsid w:val="00653AB2"/>
    <w:rsid w:val="00655248"/>
    <w:rsid w:val="00662577"/>
    <w:rsid w:val="00676786"/>
    <w:rsid w:val="0068189B"/>
    <w:rsid w:val="006819C2"/>
    <w:rsid w:val="00690CDA"/>
    <w:rsid w:val="0069321D"/>
    <w:rsid w:val="006A4167"/>
    <w:rsid w:val="006A479C"/>
    <w:rsid w:val="006A64C8"/>
    <w:rsid w:val="006B5A44"/>
    <w:rsid w:val="006B6C8D"/>
    <w:rsid w:val="006B7193"/>
    <w:rsid w:val="006B77B3"/>
    <w:rsid w:val="006C00C8"/>
    <w:rsid w:val="006C2255"/>
    <w:rsid w:val="006C4845"/>
    <w:rsid w:val="006D04F5"/>
    <w:rsid w:val="006D4EDA"/>
    <w:rsid w:val="006D71FE"/>
    <w:rsid w:val="006E1439"/>
    <w:rsid w:val="006F73EB"/>
    <w:rsid w:val="00715779"/>
    <w:rsid w:val="00730A3B"/>
    <w:rsid w:val="007378AF"/>
    <w:rsid w:val="0075715F"/>
    <w:rsid w:val="00763463"/>
    <w:rsid w:val="0077062B"/>
    <w:rsid w:val="00777920"/>
    <w:rsid w:val="007822DE"/>
    <w:rsid w:val="007A1EAB"/>
    <w:rsid w:val="007C2B83"/>
    <w:rsid w:val="007D2AF5"/>
    <w:rsid w:val="007E05EF"/>
    <w:rsid w:val="007E2099"/>
    <w:rsid w:val="007F1B98"/>
    <w:rsid w:val="007F2904"/>
    <w:rsid w:val="008005A6"/>
    <w:rsid w:val="00806841"/>
    <w:rsid w:val="0082047A"/>
    <w:rsid w:val="00832AB5"/>
    <w:rsid w:val="0083546F"/>
    <w:rsid w:val="008414D1"/>
    <w:rsid w:val="00843B13"/>
    <w:rsid w:val="00846D7C"/>
    <w:rsid w:val="00856532"/>
    <w:rsid w:val="008614C7"/>
    <w:rsid w:val="0086545C"/>
    <w:rsid w:val="008765F0"/>
    <w:rsid w:val="00877A4E"/>
    <w:rsid w:val="00891A4E"/>
    <w:rsid w:val="00891E3A"/>
    <w:rsid w:val="00897EBD"/>
    <w:rsid w:val="008A0170"/>
    <w:rsid w:val="008A3F6A"/>
    <w:rsid w:val="008B1179"/>
    <w:rsid w:val="008C4C3A"/>
    <w:rsid w:val="008D1B30"/>
    <w:rsid w:val="008E004B"/>
    <w:rsid w:val="008E1D24"/>
    <w:rsid w:val="008E37EF"/>
    <w:rsid w:val="008F0EC7"/>
    <w:rsid w:val="008F17C9"/>
    <w:rsid w:val="00903BCB"/>
    <w:rsid w:val="0090481D"/>
    <w:rsid w:val="009141E7"/>
    <w:rsid w:val="00920430"/>
    <w:rsid w:val="0095666F"/>
    <w:rsid w:val="0096070C"/>
    <w:rsid w:val="00966834"/>
    <w:rsid w:val="009718B2"/>
    <w:rsid w:val="009A1C1C"/>
    <w:rsid w:val="009B00E9"/>
    <w:rsid w:val="009C284C"/>
    <w:rsid w:val="009C35D5"/>
    <w:rsid w:val="009C3DEA"/>
    <w:rsid w:val="009D1846"/>
    <w:rsid w:val="009D19BB"/>
    <w:rsid w:val="009E6F7F"/>
    <w:rsid w:val="009F731D"/>
    <w:rsid w:val="00A13D61"/>
    <w:rsid w:val="00A14C4C"/>
    <w:rsid w:val="00A14CB8"/>
    <w:rsid w:val="00A31EE1"/>
    <w:rsid w:val="00A33306"/>
    <w:rsid w:val="00A422D8"/>
    <w:rsid w:val="00A451BC"/>
    <w:rsid w:val="00A457A6"/>
    <w:rsid w:val="00A46412"/>
    <w:rsid w:val="00A46CEB"/>
    <w:rsid w:val="00A57013"/>
    <w:rsid w:val="00A61479"/>
    <w:rsid w:val="00A65794"/>
    <w:rsid w:val="00A701B0"/>
    <w:rsid w:val="00A75E84"/>
    <w:rsid w:val="00A811A6"/>
    <w:rsid w:val="00A81575"/>
    <w:rsid w:val="00A856E6"/>
    <w:rsid w:val="00A91CC1"/>
    <w:rsid w:val="00A93631"/>
    <w:rsid w:val="00A959AF"/>
    <w:rsid w:val="00AA6D15"/>
    <w:rsid w:val="00AB0703"/>
    <w:rsid w:val="00AD06E0"/>
    <w:rsid w:val="00AF6206"/>
    <w:rsid w:val="00B03001"/>
    <w:rsid w:val="00B05E94"/>
    <w:rsid w:val="00B07210"/>
    <w:rsid w:val="00B13F6B"/>
    <w:rsid w:val="00B14F2E"/>
    <w:rsid w:val="00B21771"/>
    <w:rsid w:val="00B23FF7"/>
    <w:rsid w:val="00B42E06"/>
    <w:rsid w:val="00B57851"/>
    <w:rsid w:val="00B6173E"/>
    <w:rsid w:val="00B632B9"/>
    <w:rsid w:val="00B7104C"/>
    <w:rsid w:val="00B76212"/>
    <w:rsid w:val="00B7651C"/>
    <w:rsid w:val="00B84664"/>
    <w:rsid w:val="00B9031A"/>
    <w:rsid w:val="00B91795"/>
    <w:rsid w:val="00B93AAF"/>
    <w:rsid w:val="00B94292"/>
    <w:rsid w:val="00B95C97"/>
    <w:rsid w:val="00BA1D3E"/>
    <w:rsid w:val="00BA4F34"/>
    <w:rsid w:val="00BA7990"/>
    <w:rsid w:val="00BB30EA"/>
    <w:rsid w:val="00BB3F50"/>
    <w:rsid w:val="00BB3FE0"/>
    <w:rsid w:val="00BB4781"/>
    <w:rsid w:val="00BC28FA"/>
    <w:rsid w:val="00BC31D4"/>
    <w:rsid w:val="00BC418B"/>
    <w:rsid w:val="00BD40A8"/>
    <w:rsid w:val="00BD717C"/>
    <w:rsid w:val="00BE5D93"/>
    <w:rsid w:val="00C06B67"/>
    <w:rsid w:val="00C07160"/>
    <w:rsid w:val="00C13305"/>
    <w:rsid w:val="00C13A80"/>
    <w:rsid w:val="00C13BA6"/>
    <w:rsid w:val="00C17B1F"/>
    <w:rsid w:val="00C243CD"/>
    <w:rsid w:val="00C65FD1"/>
    <w:rsid w:val="00C859CC"/>
    <w:rsid w:val="00C91486"/>
    <w:rsid w:val="00C91A29"/>
    <w:rsid w:val="00CA3744"/>
    <w:rsid w:val="00CA4156"/>
    <w:rsid w:val="00CB1E64"/>
    <w:rsid w:val="00CB1F75"/>
    <w:rsid w:val="00CB2D7A"/>
    <w:rsid w:val="00CB6A59"/>
    <w:rsid w:val="00CC5CDE"/>
    <w:rsid w:val="00CD2B2C"/>
    <w:rsid w:val="00CD319B"/>
    <w:rsid w:val="00CE155E"/>
    <w:rsid w:val="00CE373E"/>
    <w:rsid w:val="00CF0E4A"/>
    <w:rsid w:val="00CF0FE5"/>
    <w:rsid w:val="00CF1F1E"/>
    <w:rsid w:val="00CF4D78"/>
    <w:rsid w:val="00D00A5E"/>
    <w:rsid w:val="00D02E40"/>
    <w:rsid w:val="00D04C65"/>
    <w:rsid w:val="00D1484D"/>
    <w:rsid w:val="00D30811"/>
    <w:rsid w:val="00D41540"/>
    <w:rsid w:val="00D571B0"/>
    <w:rsid w:val="00D60EDF"/>
    <w:rsid w:val="00D65DC9"/>
    <w:rsid w:val="00D8366E"/>
    <w:rsid w:val="00D84010"/>
    <w:rsid w:val="00D85A96"/>
    <w:rsid w:val="00DA57CC"/>
    <w:rsid w:val="00DB29FA"/>
    <w:rsid w:val="00DB41C5"/>
    <w:rsid w:val="00DB4DF9"/>
    <w:rsid w:val="00DC1DF6"/>
    <w:rsid w:val="00DD1551"/>
    <w:rsid w:val="00DF1773"/>
    <w:rsid w:val="00E01C4F"/>
    <w:rsid w:val="00E07AC3"/>
    <w:rsid w:val="00E234B0"/>
    <w:rsid w:val="00E341E2"/>
    <w:rsid w:val="00E4190B"/>
    <w:rsid w:val="00E6226B"/>
    <w:rsid w:val="00E653F7"/>
    <w:rsid w:val="00E662B8"/>
    <w:rsid w:val="00E72A7D"/>
    <w:rsid w:val="00E830B2"/>
    <w:rsid w:val="00E837F7"/>
    <w:rsid w:val="00E92DE7"/>
    <w:rsid w:val="00E97F3B"/>
    <w:rsid w:val="00EA43F2"/>
    <w:rsid w:val="00EC31A6"/>
    <w:rsid w:val="00EC49B3"/>
    <w:rsid w:val="00EE37F9"/>
    <w:rsid w:val="00EE7DF5"/>
    <w:rsid w:val="00EF0EFB"/>
    <w:rsid w:val="00F02733"/>
    <w:rsid w:val="00F1263F"/>
    <w:rsid w:val="00F146FC"/>
    <w:rsid w:val="00F20738"/>
    <w:rsid w:val="00F31D1F"/>
    <w:rsid w:val="00F37D80"/>
    <w:rsid w:val="00F51ABD"/>
    <w:rsid w:val="00F622FA"/>
    <w:rsid w:val="00F714CF"/>
    <w:rsid w:val="00F83F32"/>
    <w:rsid w:val="00F86107"/>
    <w:rsid w:val="00F868ED"/>
    <w:rsid w:val="00F94B73"/>
    <w:rsid w:val="00F96318"/>
    <w:rsid w:val="00F97654"/>
    <w:rsid w:val="00FA3046"/>
    <w:rsid w:val="00FA72D7"/>
    <w:rsid w:val="00FB52AD"/>
    <w:rsid w:val="00FD4DAA"/>
    <w:rsid w:val="00FD76BC"/>
    <w:rsid w:val="00FE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E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3E"/>
    <w:pPr>
      <w:spacing w:line="360" w:lineRule="auto"/>
    </w:pPr>
    <w:rPr>
      <w:rFonts w:ascii="Arial" w:eastAsia="宋体" w:hAnsi="Arial" w:cs="Times New Roman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BA1D3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D3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rsid w:val="00637BD3"/>
    <w:rPr>
      <w:sz w:val="18"/>
      <w:szCs w:val="18"/>
    </w:rPr>
  </w:style>
  <w:style w:type="paragraph" w:styleId="a5">
    <w:name w:val="footer"/>
    <w:basedOn w:val="a"/>
    <w:link w:val="a6"/>
    <w:unhideWhenUsed/>
    <w:rsid w:val="00637BD3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rsid w:val="00637BD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7BD3"/>
    <w:rPr>
      <w:rFonts w:ascii="Heiti SC Light" w:eastAsia="Heiti SC Light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7B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A1D3E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1D3E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1D3E"/>
    <w:rPr>
      <w:rFonts w:ascii="Arial" w:eastAsia="宋体" w:hAnsi="Arial" w:cs="Times New Roman"/>
      <w:b/>
      <w:bCs/>
      <w:kern w:val="0"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BA1D3E"/>
    <w:rPr>
      <w:rFonts w:ascii="宋体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BA1D3E"/>
    <w:rPr>
      <w:rFonts w:ascii="宋体" w:eastAsia="宋体" w:hAnsi="Arial" w:cs="Times New Roman"/>
      <w:kern w:val="0"/>
      <w:sz w:val="18"/>
      <w:szCs w:val="18"/>
    </w:rPr>
  </w:style>
  <w:style w:type="character" w:styleId="ab">
    <w:name w:val="annotation reference"/>
    <w:uiPriority w:val="99"/>
    <w:semiHidden/>
    <w:unhideWhenUsed/>
    <w:rsid w:val="00BA1D3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A1D3E"/>
  </w:style>
  <w:style w:type="character" w:customStyle="1" w:styleId="ad">
    <w:name w:val="注释文本字符"/>
    <w:basedOn w:val="a0"/>
    <w:link w:val="ac"/>
    <w:uiPriority w:val="99"/>
    <w:semiHidden/>
    <w:rsid w:val="00BA1D3E"/>
    <w:rPr>
      <w:rFonts w:ascii="Arial" w:eastAsia="宋体" w:hAnsi="Arial" w:cs="Times New Roman"/>
      <w:kern w:val="0"/>
      <w:sz w:val="18"/>
      <w:szCs w:val="2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A1D3E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BA1D3E"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124</TotalTime>
  <Pages>15</Pages>
  <Words>876</Words>
  <Characters>4997</Characters>
  <Application>Microsoft Macintosh Word</Application>
  <DocSecurity>0</DocSecurity>
  <Lines>41</Lines>
  <Paragraphs>11</Paragraphs>
  <ScaleCrop>false</ScaleCrop>
  <Company>浙江汇信科技有限公司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922</cp:revision>
  <dcterms:created xsi:type="dcterms:W3CDTF">2016-05-23T01:53:00Z</dcterms:created>
  <dcterms:modified xsi:type="dcterms:W3CDTF">2016-07-26T02:53:00Z</dcterms:modified>
</cp:coreProperties>
</file>