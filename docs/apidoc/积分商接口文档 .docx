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积分1.6.0接口</w:t>
      </w:r>
    </w:p>
    <w:tbl>
      <w:tblPr>
        <w:tblStyle w:val="13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积分商接口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积分商入驻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http://pdf.jpg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积分接口</w:t>
      </w:r>
    </w:p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积分切割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将积分切分为n小份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"price": "10",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"isApprove":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积分数量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人民币值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删除积分二维码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删除积分二维码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"JF201607211226339986"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积分二维码编号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JF201607211226339986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9" w:tblpY="35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积分二维码上架/下架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管理端处理积分上架和下架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integralCode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"JF201607211226339986",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"U201607211226339986",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"updateResult":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integralCode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积分二维码编号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JF201607211226339986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上架/下架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上架 0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9" w:tblpY="64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扫一扫加积分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前端用户购买顶级商户积分，检查积分二维码是否存在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integralC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"JF201607211226339986"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integralC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积分二维码编号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pPr w:leftFromText="180" w:rightFromText="180" w:vertAnchor="text" w:horzAnchor="page" w:tblpX="1909" w:tblpY="35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status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不需要审批加积分；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需要</w:t>
            </w:r>
            <w:bookmarkStart w:id="0" w:name="_GoBack"/>
            <w:bookmarkEnd w:id="0"/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审批加积分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积分切割分页查询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分页查询已经切割的积分二维码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"isApprove":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已使用 2已上架 3 已下架 4 已废弃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"JF201607211249042181",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"U2016072112210542531",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"quantity":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"price":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"isApprove":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"U2016072112210542531",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"Jul 21, 2016 12:49:04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userId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积分数量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人民币值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isApprove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是否审批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更新人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updateDatetime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积分切割列表查询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列表查询已经切割的积分二维码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"isApprove":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hint="eastAsia" w:ascii="宋体" w:hAnsi="宋体" w:cs="宋体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已使用 2已上架 3 已下架 4 已废弃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"JF201607211249042181",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"U2016072112210542531",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"quantity":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"price":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"isApprove":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"U2016072112210542531",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"Jul 21, 2016 12:49:04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userId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积分数量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人民币值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isApprove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是否审批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更新人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updateDatetime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积分切割详情查询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详情查询已经切割的积分二维码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"JF201607211249042181"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JF201607211249042181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"JF201607211249042181",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"U2016072112210542531",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"quantity":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"price":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"isApprove":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"U2016072112210542531",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"Jul 21, 2016 12:49:04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userId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用户编号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积分数量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人民币值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isApprove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是否审批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更新人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updateDatetime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2567C"/>
    <w:rsid w:val="000309BC"/>
    <w:rsid w:val="0004139F"/>
    <w:rsid w:val="00041FA0"/>
    <w:rsid w:val="00053C02"/>
    <w:rsid w:val="00055F23"/>
    <w:rsid w:val="00056855"/>
    <w:rsid w:val="000576B6"/>
    <w:rsid w:val="00063E90"/>
    <w:rsid w:val="00075087"/>
    <w:rsid w:val="0008024E"/>
    <w:rsid w:val="0008297D"/>
    <w:rsid w:val="00095A8F"/>
    <w:rsid w:val="000A301C"/>
    <w:rsid w:val="000B290E"/>
    <w:rsid w:val="000C383D"/>
    <w:rsid w:val="000D1D3B"/>
    <w:rsid w:val="000D71F1"/>
    <w:rsid w:val="000E3C81"/>
    <w:rsid w:val="00100F37"/>
    <w:rsid w:val="001029CC"/>
    <w:rsid w:val="00103380"/>
    <w:rsid w:val="00120B9A"/>
    <w:rsid w:val="00125777"/>
    <w:rsid w:val="0013509F"/>
    <w:rsid w:val="00135937"/>
    <w:rsid w:val="001444B6"/>
    <w:rsid w:val="001512D9"/>
    <w:rsid w:val="00153C77"/>
    <w:rsid w:val="00171926"/>
    <w:rsid w:val="00175696"/>
    <w:rsid w:val="001808FD"/>
    <w:rsid w:val="00187819"/>
    <w:rsid w:val="00190DD9"/>
    <w:rsid w:val="001914A5"/>
    <w:rsid w:val="00191DF4"/>
    <w:rsid w:val="001925F2"/>
    <w:rsid w:val="001953D4"/>
    <w:rsid w:val="001A133B"/>
    <w:rsid w:val="001A20F5"/>
    <w:rsid w:val="001A35C3"/>
    <w:rsid w:val="001A66FB"/>
    <w:rsid w:val="001B0C17"/>
    <w:rsid w:val="001B1658"/>
    <w:rsid w:val="001C5FA8"/>
    <w:rsid w:val="001E524F"/>
    <w:rsid w:val="001F27E9"/>
    <w:rsid w:val="00200ED9"/>
    <w:rsid w:val="002265F7"/>
    <w:rsid w:val="0022699F"/>
    <w:rsid w:val="002322E2"/>
    <w:rsid w:val="00254F42"/>
    <w:rsid w:val="002623BF"/>
    <w:rsid w:val="00263551"/>
    <w:rsid w:val="00266D8B"/>
    <w:rsid w:val="00275A9A"/>
    <w:rsid w:val="00292130"/>
    <w:rsid w:val="002B28D3"/>
    <w:rsid w:val="002B3D85"/>
    <w:rsid w:val="002C7C71"/>
    <w:rsid w:val="002E227F"/>
    <w:rsid w:val="002E3A77"/>
    <w:rsid w:val="002E3E84"/>
    <w:rsid w:val="002E4B78"/>
    <w:rsid w:val="002E56F6"/>
    <w:rsid w:val="002E5BBA"/>
    <w:rsid w:val="002E5DCE"/>
    <w:rsid w:val="002F0016"/>
    <w:rsid w:val="002F7A42"/>
    <w:rsid w:val="00303D6D"/>
    <w:rsid w:val="003168AD"/>
    <w:rsid w:val="003231F2"/>
    <w:rsid w:val="00350837"/>
    <w:rsid w:val="00350EE0"/>
    <w:rsid w:val="003544A5"/>
    <w:rsid w:val="003577B2"/>
    <w:rsid w:val="00360212"/>
    <w:rsid w:val="00370348"/>
    <w:rsid w:val="00376980"/>
    <w:rsid w:val="003802CA"/>
    <w:rsid w:val="00385C68"/>
    <w:rsid w:val="00387164"/>
    <w:rsid w:val="003A5E43"/>
    <w:rsid w:val="003B0E51"/>
    <w:rsid w:val="003C148A"/>
    <w:rsid w:val="003C7590"/>
    <w:rsid w:val="003D3678"/>
    <w:rsid w:val="003E3F5C"/>
    <w:rsid w:val="003F1558"/>
    <w:rsid w:val="00400FCE"/>
    <w:rsid w:val="0041330D"/>
    <w:rsid w:val="00414448"/>
    <w:rsid w:val="00416663"/>
    <w:rsid w:val="00420C4F"/>
    <w:rsid w:val="0043138F"/>
    <w:rsid w:val="00432D40"/>
    <w:rsid w:val="00436D76"/>
    <w:rsid w:val="0045236F"/>
    <w:rsid w:val="00456494"/>
    <w:rsid w:val="00460098"/>
    <w:rsid w:val="00461875"/>
    <w:rsid w:val="00463947"/>
    <w:rsid w:val="0046636B"/>
    <w:rsid w:val="0047142C"/>
    <w:rsid w:val="00474A55"/>
    <w:rsid w:val="004812FA"/>
    <w:rsid w:val="00484776"/>
    <w:rsid w:val="0048607B"/>
    <w:rsid w:val="00493C24"/>
    <w:rsid w:val="004A0C37"/>
    <w:rsid w:val="004A1E5A"/>
    <w:rsid w:val="004C22B9"/>
    <w:rsid w:val="004C2F32"/>
    <w:rsid w:val="004C4937"/>
    <w:rsid w:val="004D188F"/>
    <w:rsid w:val="004D4464"/>
    <w:rsid w:val="004E187B"/>
    <w:rsid w:val="004E1FA4"/>
    <w:rsid w:val="004E398D"/>
    <w:rsid w:val="004E3A3E"/>
    <w:rsid w:val="004F0321"/>
    <w:rsid w:val="004F205B"/>
    <w:rsid w:val="004F7B0C"/>
    <w:rsid w:val="0050016E"/>
    <w:rsid w:val="00505E34"/>
    <w:rsid w:val="00515F19"/>
    <w:rsid w:val="00520E17"/>
    <w:rsid w:val="00525724"/>
    <w:rsid w:val="00534D76"/>
    <w:rsid w:val="00535F89"/>
    <w:rsid w:val="005539A4"/>
    <w:rsid w:val="00555BE8"/>
    <w:rsid w:val="00555F8F"/>
    <w:rsid w:val="0055646F"/>
    <w:rsid w:val="00565228"/>
    <w:rsid w:val="00566956"/>
    <w:rsid w:val="00567B8E"/>
    <w:rsid w:val="00567EE2"/>
    <w:rsid w:val="005705F7"/>
    <w:rsid w:val="00570693"/>
    <w:rsid w:val="00574BF7"/>
    <w:rsid w:val="005770FF"/>
    <w:rsid w:val="00577472"/>
    <w:rsid w:val="00584652"/>
    <w:rsid w:val="00586F3C"/>
    <w:rsid w:val="005A165B"/>
    <w:rsid w:val="005A6F79"/>
    <w:rsid w:val="005B31A2"/>
    <w:rsid w:val="005B6A24"/>
    <w:rsid w:val="005C3241"/>
    <w:rsid w:val="005D1883"/>
    <w:rsid w:val="005D7BBF"/>
    <w:rsid w:val="005E01F8"/>
    <w:rsid w:val="005F5CD2"/>
    <w:rsid w:val="00600522"/>
    <w:rsid w:val="00607BAC"/>
    <w:rsid w:val="00621006"/>
    <w:rsid w:val="00630416"/>
    <w:rsid w:val="00637BD3"/>
    <w:rsid w:val="006457A7"/>
    <w:rsid w:val="00652968"/>
    <w:rsid w:val="00653AB2"/>
    <w:rsid w:val="00655248"/>
    <w:rsid w:val="00662577"/>
    <w:rsid w:val="00676786"/>
    <w:rsid w:val="00680F2B"/>
    <w:rsid w:val="0068189B"/>
    <w:rsid w:val="006819C2"/>
    <w:rsid w:val="00690CDA"/>
    <w:rsid w:val="0069321D"/>
    <w:rsid w:val="006A4167"/>
    <w:rsid w:val="006A479C"/>
    <w:rsid w:val="006A64C8"/>
    <w:rsid w:val="006B5A44"/>
    <w:rsid w:val="006B6C8D"/>
    <w:rsid w:val="006B7193"/>
    <w:rsid w:val="006B77B3"/>
    <w:rsid w:val="006C00C8"/>
    <w:rsid w:val="006C2255"/>
    <w:rsid w:val="006C4845"/>
    <w:rsid w:val="006D04F5"/>
    <w:rsid w:val="006D4EDA"/>
    <w:rsid w:val="006D71FE"/>
    <w:rsid w:val="006E1439"/>
    <w:rsid w:val="006F73EB"/>
    <w:rsid w:val="00715779"/>
    <w:rsid w:val="00730A3B"/>
    <w:rsid w:val="007378AF"/>
    <w:rsid w:val="0074470D"/>
    <w:rsid w:val="0075715F"/>
    <w:rsid w:val="00763463"/>
    <w:rsid w:val="0077062B"/>
    <w:rsid w:val="00777920"/>
    <w:rsid w:val="00777DB6"/>
    <w:rsid w:val="007822DE"/>
    <w:rsid w:val="007A1EAB"/>
    <w:rsid w:val="007C2B83"/>
    <w:rsid w:val="007D2AF5"/>
    <w:rsid w:val="007E05EF"/>
    <w:rsid w:val="007E2099"/>
    <w:rsid w:val="007F1B98"/>
    <w:rsid w:val="007F2904"/>
    <w:rsid w:val="008005A6"/>
    <w:rsid w:val="00806841"/>
    <w:rsid w:val="0082047A"/>
    <w:rsid w:val="00832AB5"/>
    <w:rsid w:val="0083546F"/>
    <w:rsid w:val="008414D1"/>
    <w:rsid w:val="00843B13"/>
    <w:rsid w:val="00846D7C"/>
    <w:rsid w:val="00856532"/>
    <w:rsid w:val="008614C7"/>
    <w:rsid w:val="0086545C"/>
    <w:rsid w:val="008765F0"/>
    <w:rsid w:val="00877A4E"/>
    <w:rsid w:val="00891A4E"/>
    <w:rsid w:val="00891E3A"/>
    <w:rsid w:val="00897EBD"/>
    <w:rsid w:val="008A0170"/>
    <w:rsid w:val="008A3F6A"/>
    <w:rsid w:val="008B1179"/>
    <w:rsid w:val="008C4C3A"/>
    <w:rsid w:val="008D1B30"/>
    <w:rsid w:val="008D48C1"/>
    <w:rsid w:val="008E004B"/>
    <w:rsid w:val="008E1D24"/>
    <w:rsid w:val="008E37EF"/>
    <w:rsid w:val="008F0EC7"/>
    <w:rsid w:val="008F17C9"/>
    <w:rsid w:val="00903BCB"/>
    <w:rsid w:val="0090481D"/>
    <w:rsid w:val="009141E7"/>
    <w:rsid w:val="00920430"/>
    <w:rsid w:val="0095666F"/>
    <w:rsid w:val="0096070C"/>
    <w:rsid w:val="00966834"/>
    <w:rsid w:val="009718B2"/>
    <w:rsid w:val="009A1C1C"/>
    <w:rsid w:val="009B00E9"/>
    <w:rsid w:val="009C284C"/>
    <w:rsid w:val="009C35D5"/>
    <w:rsid w:val="009C3DEA"/>
    <w:rsid w:val="009D1846"/>
    <w:rsid w:val="009D19BB"/>
    <w:rsid w:val="009E6F7F"/>
    <w:rsid w:val="009F731D"/>
    <w:rsid w:val="00A13D61"/>
    <w:rsid w:val="00A14C4C"/>
    <w:rsid w:val="00A14CB8"/>
    <w:rsid w:val="00A31EE1"/>
    <w:rsid w:val="00A33306"/>
    <w:rsid w:val="00A422D8"/>
    <w:rsid w:val="00A451BC"/>
    <w:rsid w:val="00A457A6"/>
    <w:rsid w:val="00A46412"/>
    <w:rsid w:val="00A46CEB"/>
    <w:rsid w:val="00A57013"/>
    <w:rsid w:val="00A61479"/>
    <w:rsid w:val="00A65794"/>
    <w:rsid w:val="00A701B0"/>
    <w:rsid w:val="00A75E84"/>
    <w:rsid w:val="00A811A6"/>
    <w:rsid w:val="00A81575"/>
    <w:rsid w:val="00A856E6"/>
    <w:rsid w:val="00A91CC1"/>
    <w:rsid w:val="00A93631"/>
    <w:rsid w:val="00A959AF"/>
    <w:rsid w:val="00AA6D15"/>
    <w:rsid w:val="00AB0703"/>
    <w:rsid w:val="00AD06E0"/>
    <w:rsid w:val="00AF6206"/>
    <w:rsid w:val="00B03001"/>
    <w:rsid w:val="00B05E94"/>
    <w:rsid w:val="00B07210"/>
    <w:rsid w:val="00B13F6B"/>
    <w:rsid w:val="00B14F2E"/>
    <w:rsid w:val="00B21771"/>
    <w:rsid w:val="00B23FF7"/>
    <w:rsid w:val="00B42E06"/>
    <w:rsid w:val="00B57851"/>
    <w:rsid w:val="00B6173E"/>
    <w:rsid w:val="00B632B9"/>
    <w:rsid w:val="00B7104C"/>
    <w:rsid w:val="00B76212"/>
    <w:rsid w:val="00B7651C"/>
    <w:rsid w:val="00B84664"/>
    <w:rsid w:val="00B9031A"/>
    <w:rsid w:val="00B91795"/>
    <w:rsid w:val="00B93AAF"/>
    <w:rsid w:val="00B94292"/>
    <w:rsid w:val="00B95C97"/>
    <w:rsid w:val="00BA1D3E"/>
    <w:rsid w:val="00BA4F34"/>
    <w:rsid w:val="00BA7990"/>
    <w:rsid w:val="00BB30EA"/>
    <w:rsid w:val="00BB3F50"/>
    <w:rsid w:val="00BB3FE0"/>
    <w:rsid w:val="00BB4781"/>
    <w:rsid w:val="00BC28FA"/>
    <w:rsid w:val="00BC31D4"/>
    <w:rsid w:val="00BC418B"/>
    <w:rsid w:val="00BD40A8"/>
    <w:rsid w:val="00BD411C"/>
    <w:rsid w:val="00BD717C"/>
    <w:rsid w:val="00BE5D93"/>
    <w:rsid w:val="00C06B67"/>
    <w:rsid w:val="00C07160"/>
    <w:rsid w:val="00C13305"/>
    <w:rsid w:val="00C13A80"/>
    <w:rsid w:val="00C13BA6"/>
    <w:rsid w:val="00C17B1F"/>
    <w:rsid w:val="00C243CD"/>
    <w:rsid w:val="00C65FD1"/>
    <w:rsid w:val="00C859CC"/>
    <w:rsid w:val="00C91486"/>
    <w:rsid w:val="00C91A29"/>
    <w:rsid w:val="00CA3744"/>
    <w:rsid w:val="00CA4156"/>
    <w:rsid w:val="00CB1E64"/>
    <w:rsid w:val="00CB1F75"/>
    <w:rsid w:val="00CB2D7A"/>
    <w:rsid w:val="00CB6A59"/>
    <w:rsid w:val="00CC5CDE"/>
    <w:rsid w:val="00CD2B2C"/>
    <w:rsid w:val="00CD319B"/>
    <w:rsid w:val="00CE155E"/>
    <w:rsid w:val="00CE373E"/>
    <w:rsid w:val="00CF0E4A"/>
    <w:rsid w:val="00CF0FE5"/>
    <w:rsid w:val="00CF1F1E"/>
    <w:rsid w:val="00CF4D78"/>
    <w:rsid w:val="00D00A5E"/>
    <w:rsid w:val="00D02E40"/>
    <w:rsid w:val="00D04C65"/>
    <w:rsid w:val="00D1484D"/>
    <w:rsid w:val="00D30811"/>
    <w:rsid w:val="00D41540"/>
    <w:rsid w:val="00D571B0"/>
    <w:rsid w:val="00D60EDF"/>
    <w:rsid w:val="00D65DC9"/>
    <w:rsid w:val="00D8366E"/>
    <w:rsid w:val="00D84010"/>
    <w:rsid w:val="00D85A96"/>
    <w:rsid w:val="00DA57CC"/>
    <w:rsid w:val="00DB29FA"/>
    <w:rsid w:val="00DB41C5"/>
    <w:rsid w:val="00DB4DF9"/>
    <w:rsid w:val="00DC1DF6"/>
    <w:rsid w:val="00DD1551"/>
    <w:rsid w:val="00DF1773"/>
    <w:rsid w:val="00E01C4F"/>
    <w:rsid w:val="00E07AC3"/>
    <w:rsid w:val="00E234B0"/>
    <w:rsid w:val="00E341E2"/>
    <w:rsid w:val="00E4190B"/>
    <w:rsid w:val="00E6226B"/>
    <w:rsid w:val="00E653F7"/>
    <w:rsid w:val="00E662B8"/>
    <w:rsid w:val="00E72A7D"/>
    <w:rsid w:val="00E830B2"/>
    <w:rsid w:val="00E837F7"/>
    <w:rsid w:val="00E92DE7"/>
    <w:rsid w:val="00E97F3B"/>
    <w:rsid w:val="00EA43F2"/>
    <w:rsid w:val="00EC31A6"/>
    <w:rsid w:val="00EC49B3"/>
    <w:rsid w:val="00EE37F9"/>
    <w:rsid w:val="00EE7DF5"/>
    <w:rsid w:val="00EF0EFB"/>
    <w:rsid w:val="00F02733"/>
    <w:rsid w:val="00F1263F"/>
    <w:rsid w:val="00F146FC"/>
    <w:rsid w:val="00F20738"/>
    <w:rsid w:val="00F31D1F"/>
    <w:rsid w:val="00F37D80"/>
    <w:rsid w:val="00F51ABD"/>
    <w:rsid w:val="00F622FA"/>
    <w:rsid w:val="00F714CF"/>
    <w:rsid w:val="00F83F32"/>
    <w:rsid w:val="00F85CEE"/>
    <w:rsid w:val="00F86107"/>
    <w:rsid w:val="00F868ED"/>
    <w:rsid w:val="00F94B73"/>
    <w:rsid w:val="00F96318"/>
    <w:rsid w:val="00F97654"/>
    <w:rsid w:val="00FA3046"/>
    <w:rsid w:val="00FA72D7"/>
    <w:rsid w:val="00FB52AD"/>
    <w:rsid w:val="00FD4DAA"/>
    <w:rsid w:val="00FD76BC"/>
    <w:rsid w:val="00FE1E90"/>
    <w:rsid w:val="32DA03FD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unhideWhenUsed/>
    <w:uiPriority w:val="99"/>
    <w:rPr>
      <w:b/>
      <w:bCs/>
    </w:rPr>
  </w:style>
  <w:style w:type="paragraph" w:styleId="6">
    <w:name w:val="annotation text"/>
    <w:basedOn w:val="1"/>
    <w:link w:val="21"/>
    <w:unhideWhenUsed/>
    <w:uiPriority w:val="99"/>
  </w:style>
  <w:style w:type="paragraph" w:styleId="7">
    <w:name w:val="Document Map"/>
    <w:basedOn w:val="1"/>
    <w:link w:val="20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16"/>
    <w:unhideWhenUsed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5"/>
    <w:unhideWhenUsed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annotation reference"/>
    <w:unhideWhenUsed/>
    <w:uiPriority w:val="99"/>
    <w:rPr>
      <w:sz w:val="21"/>
      <w:szCs w:val="21"/>
    </w:rPr>
  </w:style>
  <w:style w:type="character" w:customStyle="1" w:styleId="14">
    <w:name w:val="页眉字符"/>
    <w:basedOn w:val="11"/>
    <w:link w:val="10"/>
    <w:uiPriority w:val="0"/>
    <w:rPr>
      <w:sz w:val="18"/>
      <w:szCs w:val="18"/>
    </w:rPr>
  </w:style>
  <w:style w:type="character" w:customStyle="1" w:styleId="15">
    <w:name w:val="页脚字符"/>
    <w:basedOn w:val="11"/>
    <w:link w:val="9"/>
    <w:uiPriority w:val="0"/>
    <w:rPr>
      <w:sz w:val="18"/>
      <w:szCs w:val="18"/>
    </w:rPr>
  </w:style>
  <w:style w:type="character" w:customStyle="1" w:styleId="16">
    <w:name w:val="批注框文本字符"/>
    <w:basedOn w:val="11"/>
    <w:link w:val="8"/>
    <w:semiHidden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1字符"/>
    <w:basedOn w:val="11"/>
    <w:link w:val="2"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19">
    <w:name w:val="标题 3字符"/>
    <w:basedOn w:val="11"/>
    <w:link w:val="4"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20">
    <w:name w:val="文档结构图 字符"/>
    <w:basedOn w:val="11"/>
    <w:link w:val="7"/>
    <w:semiHidden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1">
    <w:name w:val="注释文本字符"/>
    <w:basedOn w:val="11"/>
    <w:link w:val="6"/>
    <w:semiHidden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2">
    <w:name w:val="批注主题字符"/>
    <w:basedOn w:val="21"/>
    <w:link w:val="5"/>
    <w:semiHidden/>
    <w:uiPriority w:val="99"/>
    <w:rPr>
      <w:rFonts w:ascii="Arial" w:hAnsi="Arial" w:eastAsia="宋体" w:cs="Times New Roman"/>
      <w:b/>
      <w:bCs/>
      <w:kern w:val="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ixian\git\xn-mall\docs\apidoc\Macintosh HD:Users:myb858:Library:Application 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14</Pages>
  <Words>840</Words>
  <Characters>4793</Characters>
  <Lines>39</Lines>
  <Paragraphs>11</Paragraphs>
  <TotalTime>0</TotalTime>
  <ScaleCrop>false</ScaleCrop>
  <LinksUpToDate>false</LinksUpToDate>
  <CharactersWithSpaces>5622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2016-07-28T11:42:24Z</dcterms:modified>
  <cp:revision>933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